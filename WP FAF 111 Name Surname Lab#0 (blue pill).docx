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83" w:rsidRPr="00AE5911" w:rsidRDefault="00F92483" w:rsidP="00AE5911">
      <w:pPr>
        <w:spacing w:line="276" w:lineRule="auto"/>
        <w:ind w:firstLine="0"/>
        <w:jc w:val="center"/>
        <w:rPr>
          <w:rFonts w:ascii="Arial" w:hAnsi="Arial" w:cs="Arial"/>
          <w:b/>
          <w:sz w:val="26"/>
          <w:szCs w:val="26"/>
        </w:rPr>
      </w:pPr>
      <w:bookmarkStart w:id="0" w:name="_Toc327357557"/>
      <w:r>
        <w:rPr>
          <w:noProof/>
          <w:lang w:val="ru-RU" w:eastAsia="ru-RU"/>
        </w:rPr>
        <w:drawing>
          <wp:anchor distT="0" distB="0" distL="114300" distR="114300" simplePos="0" relativeHeight="251660288" behindDoc="1" locked="0" layoutInCell="1" allowOverlap="1" wp14:anchorId="26AB1068" wp14:editId="0BA13F8D">
            <wp:simplePos x="0" y="0"/>
            <wp:positionH relativeFrom="column">
              <wp:posOffset>13335</wp:posOffset>
            </wp:positionH>
            <wp:positionV relativeFrom="paragraph">
              <wp:posOffset>3810</wp:posOffset>
            </wp:positionV>
            <wp:extent cx="876300" cy="457200"/>
            <wp:effectExtent l="0" t="0" r="0" b="0"/>
            <wp:wrapNone/>
            <wp:docPr id="3" name="Picture 3"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_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4572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AE5911" w:rsidRPr="00AE5911">
        <w:t xml:space="preserve"> </w:t>
      </w:r>
      <w:r w:rsidR="00AE5911" w:rsidRPr="00AE5911">
        <w:rPr>
          <w:rFonts w:ascii="Arial" w:hAnsi="Arial" w:cs="Arial"/>
          <w:b/>
          <w:sz w:val="26"/>
          <w:szCs w:val="26"/>
        </w:rPr>
        <w:t>U</w:t>
      </w:r>
      <w:r w:rsidR="00AE5911">
        <w:rPr>
          <w:rFonts w:ascii="Arial" w:hAnsi="Arial" w:cs="Arial"/>
          <w:b/>
          <w:sz w:val="26"/>
          <w:szCs w:val="26"/>
        </w:rPr>
        <w:t>niversitatea Tehnică a Moldovei</w:t>
      </w:r>
      <w:r w:rsidR="00AE5911">
        <w:rPr>
          <w:rFonts w:ascii="Arial" w:hAnsi="Arial" w:cs="Arial"/>
          <w:b/>
          <w:sz w:val="26"/>
          <w:szCs w:val="26"/>
        </w:rPr>
        <w:br/>
      </w:r>
      <w:r w:rsidR="00AE5911" w:rsidRPr="00AE5911">
        <w:rPr>
          <w:rFonts w:ascii="Arial" w:hAnsi="Arial" w:cs="Arial"/>
          <w:b/>
          <w:sz w:val="26"/>
          <w:szCs w:val="26"/>
        </w:rPr>
        <w:t>Facultatea de Calculatoare, Informatică şi Microelectronică</w:t>
      </w:r>
      <w:r w:rsidR="00AE5911">
        <w:rPr>
          <w:rFonts w:ascii="Arial" w:hAnsi="Arial" w:cs="Arial"/>
          <w:b/>
          <w:sz w:val="26"/>
          <w:szCs w:val="26"/>
        </w:rPr>
        <w:br/>
      </w:r>
      <w:r w:rsidR="00AE5911" w:rsidRPr="00AE5911">
        <w:rPr>
          <w:rFonts w:ascii="Arial" w:hAnsi="Arial" w:cs="Arial"/>
          <w:b/>
          <w:sz w:val="26"/>
          <w:szCs w:val="26"/>
        </w:rPr>
        <w:t>Filiera Anglofonă „Computer Science”</w:t>
      </w:r>
    </w:p>
    <w:p w:rsidR="00F92483" w:rsidRDefault="00F92483">
      <w:pPr>
        <w:spacing w:line="276" w:lineRule="auto"/>
        <w:ind w:firstLine="0"/>
      </w:pPr>
    </w:p>
    <w:p w:rsidR="00F92483" w:rsidRDefault="00F92483">
      <w:pPr>
        <w:spacing w:line="276" w:lineRule="auto"/>
        <w:ind w:firstLine="0"/>
      </w:pPr>
    </w:p>
    <w:p w:rsidR="00F92483" w:rsidRDefault="00F92483">
      <w:pPr>
        <w:spacing w:line="276" w:lineRule="auto"/>
        <w:ind w:firstLine="0"/>
      </w:pPr>
    </w:p>
    <w:p w:rsidR="00F92483" w:rsidRDefault="00F92483">
      <w:pPr>
        <w:spacing w:line="276" w:lineRule="auto"/>
        <w:ind w:firstLine="0"/>
      </w:pPr>
    </w:p>
    <w:p w:rsidR="00F92483" w:rsidRDefault="00F92483" w:rsidP="00F92483">
      <w:pPr>
        <w:spacing w:line="276" w:lineRule="auto"/>
        <w:ind w:firstLine="0"/>
        <w:jc w:val="center"/>
        <w:rPr>
          <w:rFonts w:ascii="Arial" w:hAnsi="Arial" w:cs="Arial"/>
          <w:b/>
          <w:sz w:val="32"/>
          <w:szCs w:val="32"/>
        </w:rPr>
      </w:pPr>
      <w:r w:rsidRPr="00AE5911">
        <w:rPr>
          <w:rFonts w:ascii="Arial" w:hAnsi="Arial" w:cs="Arial"/>
          <w:b/>
          <w:sz w:val="40"/>
          <w:szCs w:val="40"/>
        </w:rPr>
        <w:t>Aplicații Windows</w:t>
      </w:r>
      <w:r w:rsidR="00AE5911">
        <w:rPr>
          <w:rFonts w:ascii="Arial" w:hAnsi="Arial" w:cs="Arial"/>
          <w:b/>
          <w:sz w:val="44"/>
          <w:szCs w:val="44"/>
        </w:rPr>
        <w:br/>
      </w:r>
      <w:r w:rsidR="00AE5911" w:rsidRPr="00AE5911">
        <w:rPr>
          <w:rFonts w:ascii="Arial" w:hAnsi="Arial" w:cs="Arial"/>
          <w:b/>
          <w:sz w:val="32"/>
          <w:szCs w:val="32"/>
        </w:rPr>
        <w:t>Raport pentru Laboratorul #1</w:t>
      </w:r>
    </w:p>
    <w:p w:rsidR="00AE5911" w:rsidRDefault="00AE5911" w:rsidP="00F92483">
      <w:pPr>
        <w:spacing w:line="276" w:lineRule="auto"/>
        <w:ind w:firstLine="0"/>
        <w:jc w:val="center"/>
        <w:rPr>
          <w:rFonts w:ascii="Arial" w:hAnsi="Arial" w:cs="Arial"/>
          <w:b/>
          <w:sz w:val="32"/>
          <w:szCs w:val="32"/>
        </w:rPr>
      </w:pPr>
    </w:p>
    <w:p w:rsidR="00AE5911" w:rsidRPr="00AE5911" w:rsidRDefault="00AE5911" w:rsidP="00F92483">
      <w:pPr>
        <w:spacing w:line="276" w:lineRule="auto"/>
        <w:ind w:firstLine="0"/>
        <w:jc w:val="center"/>
        <w:rPr>
          <w:rFonts w:ascii="Arial" w:hAnsi="Arial" w:cs="Arial"/>
          <w:b/>
          <w:sz w:val="32"/>
          <w:szCs w:val="32"/>
        </w:rPr>
      </w:pPr>
      <w:r w:rsidRPr="00AE5911">
        <w:rPr>
          <w:rFonts w:ascii="Arial" w:hAnsi="Arial" w:cs="Arial"/>
          <w:b/>
          <w:sz w:val="40"/>
          <w:szCs w:val="40"/>
        </w:rPr>
        <w:t>Windows Applications</w:t>
      </w:r>
      <w:r w:rsidR="00072E3D">
        <w:rPr>
          <w:rFonts w:ascii="Arial" w:hAnsi="Arial" w:cs="Arial"/>
          <w:b/>
          <w:sz w:val="40"/>
          <w:szCs w:val="40"/>
        </w:rPr>
        <w:br/>
      </w:r>
      <w:r w:rsidRPr="00AE5911">
        <w:rPr>
          <w:rFonts w:ascii="Arial" w:hAnsi="Arial" w:cs="Arial"/>
          <w:b/>
          <w:sz w:val="32"/>
          <w:szCs w:val="32"/>
        </w:rPr>
        <w:t>Laboratory Work #1 Report</w:t>
      </w:r>
    </w:p>
    <w:p w:rsidR="00F92483" w:rsidRPr="00F92483" w:rsidRDefault="00AE5911" w:rsidP="00F92483">
      <w:pPr>
        <w:spacing w:line="276" w:lineRule="auto"/>
        <w:ind w:firstLine="0"/>
        <w:jc w:val="center"/>
        <w:rPr>
          <w:rFonts w:ascii="Arial" w:hAnsi="Arial" w:cs="Arial"/>
          <w:b/>
          <w:sz w:val="44"/>
          <w:szCs w:val="44"/>
        </w:rPr>
      </w:pPr>
      <w:r>
        <w:rPr>
          <w:rFonts w:ascii="Arial" w:hAnsi="Arial" w:cs="Arial"/>
          <w:b/>
          <w:sz w:val="44"/>
          <w:szCs w:val="44"/>
        </w:rPr>
        <w:br/>
      </w:r>
    </w:p>
    <w:p w:rsidR="00F92483" w:rsidRPr="00F92483" w:rsidRDefault="00F92483" w:rsidP="00F92483">
      <w:pPr>
        <w:spacing w:line="276" w:lineRule="auto"/>
        <w:ind w:firstLine="0"/>
        <w:jc w:val="center"/>
        <w:rPr>
          <w:rFonts w:ascii="Arial" w:hAnsi="Arial" w:cs="Arial"/>
          <w:b/>
          <w:sz w:val="44"/>
          <w:szCs w:val="44"/>
        </w:rPr>
      </w:pPr>
    </w:p>
    <w:p w:rsidR="00F92483" w:rsidRDefault="00F92483">
      <w:pPr>
        <w:spacing w:line="276" w:lineRule="auto"/>
        <w:ind w:firstLine="0"/>
      </w:pPr>
    </w:p>
    <w:p w:rsidR="00F92483" w:rsidRDefault="00F92483">
      <w:pPr>
        <w:spacing w:line="276" w:lineRule="auto"/>
        <w:ind w:firstLine="0"/>
      </w:pPr>
    </w:p>
    <w:p w:rsidR="00F92483" w:rsidRDefault="00F92483" w:rsidP="00F92483">
      <w:pPr>
        <w:spacing w:line="276" w:lineRule="auto"/>
        <w:ind w:left="4820" w:firstLine="0"/>
        <w:rPr>
          <w:rFonts w:ascii="Arial" w:hAnsi="Arial" w:cs="Arial"/>
          <w:b/>
          <w:sz w:val="32"/>
          <w:szCs w:val="32"/>
        </w:rPr>
      </w:pPr>
      <w:r w:rsidRPr="00F92483">
        <w:rPr>
          <w:rFonts w:ascii="Arial" w:hAnsi="Arial" w:cs="Arial"/>
          <w:b/>
          <w:sz w:val="32"/>
          <w:szCs w:val="32"/>
        </w:rPr>
        <w:t>Student:</w:t>
      </w:r>
    </w:p>
    <w:p w:rsidR="00F92483" w:rsidRDefault="00F92483" w:rsidP="00F92483">
      <w:pPr>
        <w:spacing w:line="276" w:lineRule="auto"/>
        <w:ind w:left="4820" w:firstLine="0"/>
        <w:jc w:val="right"/>
        <w:rPr>
          <w:rFonts w:ascii="Arial" w:hAnsi="Arial" w:cs="Arial"/>
          <w:b/>
          <w:sz w:val="32"/>
          <w:szCs w:val="32"/>
        </w:rPr>
      </w:pPr>
      <w:r>
        <w:rPr>
          <w:rFonts w:ascii="Arial" w:hAnsi="Arial" w:cs="Arial"/>
          <w:b/>
          <w:sz w:val="32"/>
          <w:szCs w:val="32"/>
        </w:rPr>
        <w:t>gr. FAF-111</w:t>
      </w:r>
      <w:r>
        <w:rPr>
          <w:rFonts w:ascii="Arial" w:hAnsi="Arial" w:cs="Arial"/>
          <w:b/>
          <w:sz w:val="32"/>
          <w:szCs w:val="32"/>
        </w:rPr>
        <w:br/>
        <w:t>Nume Prenume</w:t>
      </w:r>
    </w:p>
    <w:p w:rsidR="00F92483" w:rsidRDefault="00F92483" w:rsidP="00F92483">
      <w:pPr>
        <w:spacing w:line="276" w:lineRule="auto"/>
        <w:ind w:left="4820" w:firstLine="0"/>
        <w:jc w:val="both"/>
        <w:rPr>
          <w:rFonts w:ascii="Arial" w:hAnsi="Arial" w:cs="Arial"/>
          <w:b/>
          <w:sz w:val="32"/>
          <w:szCs w:val="32"/>
        </w:rPr>
      </w:pPr>
      <w:r>
        <w:rPr>
          <w:rFonts w:ascii="Arial" w:hAnsi="Arial" w:cs="Arial"/>
          <w:b/>
          <w:sz w:val="32"/>
          <w:szCs w:val="32"/>
        </w:rPr>
        <w:t>Conducător:</w:t>
      </w:r>
    </w:p>
    <w:p w:rsidR="00F92483" w:rsidRDefault="00F92483" w:rsidP="00F92483">
      <w:pPr>
        <w:spacing w:line="276" w:lineRule="auto"/>
        <w:ind w:left="4820" w:firstLine="0"/>
        <w:jc w:val="right"/>
        <w:rPr>
          <w:rFonts w:ascii="Arial" w:hAnsi="Arial" w:cs="Arial"/>
          <w:b/>
          <w:sz w:val="32"/>
          <w:szCs w:val="32"/>
        </w:rPr>
      </w:pPr>
      <w:r>
        <w:rPr>
          <w:rFonts w:ascii="Arial" w:hAnsi="Arial" w:cs="Arial"/>
          <w:b/>
          <w:sz w:val="32"/>
          <w:szCs w:val="32"/>
        </w:rPr>
        <w:t>lector asistent</w:t>
      </w:r>
      <w:r>
        <w:rPr>
          <w:rFonts w:ascii="Arial" w:hAnsi="Arial" w:cs="Arial"/>
          <w:b/>
          <w:sz w:val="32"/>
          <w:szCs w:val="32"/>
        </w:rPr>
        <w:br/>
        <w:t>Truhin Alexandr</w:t>
      </w:r>
    </w:p>
    <w:p w:rsidR="00F92483" w:rsidRPr="00F92483" w:rsidRDefault="00F92483" w:rsidP="00F92483">
      <w:pPr>
        <w:spacing w:line="276" w:lineRule="auto"/>
        <w:ind w:left="4820" w:firstLine="0"/>
        <w:jc w:val="right"/>
        <w:rPr>
          <w:rFonts w:ascii="Arial" w:hAnsi="Arial" w:cs="Arial"/>
          <w:b/>
          <w:sz w:val="32"/>
          <w:szCs w:val="32"/>
        </w:rPr>
      </w:pPr>
    </w:p>
    <w:p w:rsidR="00F92483" w:rsidRPr="00F92483" w:rsidRDefault="00F92483" w:rsidP="00F92483">
      <w:pPr>
        <w:spacing w:line="276" w:lineRule="auto"/>
        <w:ind w:firstLine="0"/>
        <w:jc w:val="center"/>
        <w:rPr>
          <w:rFonts w:ascii="Arial" w:hAnsi="Arial" w:cs="Arial"/>
          <w:b/>
          <w:sz w:val="32"/>
          <w:szCs w:val="32"/>
        </w:rPr>
      </w:pPr>
      <w:r w:rsidRPr="00F92483">
        <w:rPr>
          <w:rFonts w:ascii="Arial" w:hAnsi="Arial" w:cs="Arial"/>
          <w:b/>
          <w:sz w:val="32"/>
          <w:szCs w:val="32"/>
        </w:rPr>
        <w:t>Chișinău 2013</w:t>
      </w:r>
    </w:p>
    <w:p w:rsidR="00207121" w:rsidRPr="008F3CB3" w:rsidRDefault="009F76AF" w:rsidP="0033409D">
      <w:pPr>
        <w:pStyle w:val="Heading1"/>
        <w:numPr>
          <w:ilvl w:val="0"/>
          <w:numId w:val="0"/>
        </w:numPr>
        <w:ind w:left="567"/>
      </w:pPr>
      <w:r w:rsidRPr="008F3CB3">
        <w:lastRenderedPageBreak/>
        <w:t>Introduction</w:t>
      </w:r>
      <w:bookmarkEnd w:id="0"/>
    </w:p>
    <w:p w:rsidR="00072E3D" w:rsidRDefault="00072E3D" w:rsidP="00CD7F89">
      <w:pPr>
        <w:pStyle w:val="thesistext"/>
      </w:pPr>
      <w:r>
        <w:t xml:space="preserve">Here you have to describe what you did in this laboratory work, and why it is important. This template has some predefined styles (if you are using </w:t>
      </w:r>
      <w:r w:rsidR="001F0EA9">
        <w:t>MS O</w:t>
      </w:r>
      <w:r>
        <w:t xml:space="preserve">ffice </w:t>
      </w:r>
      <w:r w:rsidR="001F0EA9">
        <w:t>W</w:t>
      </w:r>
      <w:r>
        <w:t xml:space="preserve">ord) that you can find under Home- Styles </w:t>
      </w:r>
      <w:r w:rsidR="001F0EA9">
        <w:t>box. Mainly your laboratory work should include:</w:t>
      </w:r>
    </w:p>
    <w:p w:rsidR="001F0EA9" w:rsidRDefault="001F0EA9" w:rsidP="001F0EA9">
      <w:pPr>
        <w:pStyle w:val="List1"/>
      </w:pPr>
      <w:r>
        <w:t>Introduction;</w:t>
      </w:r>
    </w:p>
    <w:p w:rsidR="001F0EA9" w:rsidRDefault="001F0EA9" w:rsidP="001F0EA9">
      <w:pPr>
        <w:pStyle w:val="List1"/>
      </w:pPr>
      <w:r>
        <w:t>Theoretical aspects of laboratory work;</w:t>
      </w:r>
    </w:p>
    <w:p w:rsidR="001F0EA9" w:rsidRDefault="001F0EA9" w:rsidP="001F0EA9">
      <w:pPr>
        <w:pStyle w:val="List1"/>
      </w:pPr>
      <w:r>
        <w:t>Implementation description;</w:t>
      </w:r>
    </w:p>
    <w:p w:rsidR="001F0EA9" w:rsidRDefault="001F0EA9" w:rsidP="001F0EA9">
      <w:pPr>
        <w:pStyle w:val="List1"/>
      </w:pPr>
      <w:r>
        <w:t>Conclusions;</w:t>
      </w:r>
    </w:p>
    <w:p w:rsidR="001F0EA9" w:rsidRDefault="001F0EA9" w:rsidP="001F0EA9">
      <w:pPr>
        <w:pStyle w:val="List1"/>
      </w:pPr>
      <w:r>
        <w:t>Bibliography;</w:t>
      </w:r>
    </w:p>
    <w:p w:rsidR="001F0EA9" w:rsidRDefault="001F0EA9" w:rsidP="001F0EA9">
      <w:pPr>
        <w:pStyle w:val="List1"/>
      </w:pPr>
      <w:r>
        <w:t>Appendices.</w:t>
      </w:r>
    </w:p>
    <w:p w:rsidR="001F0EA9" w:rsidRDefault="001F0EA9" w:rsidP="001F0EA9">
      <w:pPr>
        <w:pStyle w:val="thesistext"/>
      </w:pPr>
      <w:r>
        <w:t>It is very handy to use MS Office Word references, as you can use references and not to bother about their order. There are few types of references, but basically you’ll use citations and cross-references to tables and figures.</w:t>
      </w:r>
    </w:p>
    <w:p w:rsidR="00B63EA9" w:rsidRDefault="00B63EA9" w:rsidP="001F0EA9">
      <w:pPr>
        <w:pStyle w:val="thesistext"/>
      </w:pPr>
      <w:r>
        <w:t>You code solution should be mainly in appendixes. In case that you need to give reference about one or few lines, you can add it directly after the paragraph in which you are giving reference.</w:t>
      </w:r>
    </w:p>
    <w:p w:rsidR="00B63EA9" w:rsidRDefault="00B63EA9" w:rsidP="001F0EA9">
      <w:pPr>
        <w:pStyle w:val="thesistext"/>
      </w:pPr>
      <w:r>
        <w:t>How to submit you report you can find on Submission Process page</w:t>
      </w:r>
      <w:r w:rsidR="00012DE3">
        <w:t xml:space="preserve"> </w:t>
      </w:r>
      <w:sdt>
        <w:sdtPr>
          <w:id w:val="792339724"/>
          <w:citation/>
        </w:sdtPr>
        <w:sdtContent>
          <w:r w:rsidR="00012DE3">
            <w:fldChar w:fldCharType="begin"/>
          </w:r>
          <w:r w:rsidR="00012DE3">
            <w:instrText xml:space="preserve">CITATION bum13 \l 1033 </w:instrText>
          </w:r>
          <w:r w:rsidR="00012DE3">
            <w:fldChar w:fldCharType="separate"/>
          </w:r>
          <w:r w:rsidR="00344411">
            <w:rPr>
              <w:noProof/>
            </w:rPr>
            <w:t>[</w:t>
          </w:r>
          <w:hyperlink w:anchor="bum13" w:history="1">
            <w:r w:rsidR="00344411">
              <w:rPr>
                <w:rStyle w:val="apple-style-span"/>
                <w:noProof/>
              </w:rPr>
              <w:t>1</w:t>
            </w:r>
          </w:hyperlink>
          <w:r w:rsidR="00344411">
            <w:rPr>
              <w:noProof/>
            </w:rPr>
            <w:t>]</w:t>
          </w:r>
          <w:r w:rsidR="00012DE3">
            <w:fldChar w:fldCharType="end"/>
          </w:r>
        </w:sdtContent>
      </w:sdt>
      <w:r>
        <w:t>.</w:t>
      </w:r>
      <w:r w:rsidR="00012DE3">
        <w:t xml:space="preserve"> You will get your mark for laboratory work based on Grading Policy </w:t>
      </w:r>
      <w:sdt>
        <w:sdtPr>
          <w:id w:val="-520631849"/>
          <w:citation/>
        </w:sdtPr>
        <w:sdtContent>
          <w:r w:rsidR="00012DE3">
            <w:fldChar w:fldCharType="begin"/>
          </w:r>
          <w:r w:rsidR="00012DE3">
            <w:instrText xml:space="preserve"> CITATION bum131 \l 1033 </w:instrText>
          </w:r>
          <w:r w:rsidR="00012DE3">
            <w:fldChar w:fldCharType="separate"/>
          </w:r>
          <w:r w:rsidR="00344411">
            <w:rPr>
              <w:noProof/>
            </w:rPr>
            <w:t>[</w:t>
          </w:r>
          <w:hyperlink w:anchor="bum131" w:history="1">
            <w:r w:rsidR="00344411">
              <w:rPr>
                <w:rStyle w:val="apple-style-span"/>
                <w:noProof/>
              </w:rPr>
              <w:t>2</w:t>
            </w:r>
          </w:hyperlink>
          <w:r w:rsidR="00344411">
            <w:rPr>
              <w:noProof/>
            </w:rPr>
            <w:t>]</w:t>
          </w:r>
          <w:r w:rsidR="00012DE3">
            <w:fldChar w:fldCharType="end"/>
          </w:r>
        </w:sdtContent>
      </w:sdt>
      <w:r w:rsidR="00012DE3">
        <w:t xml:space="preserve">. More details about </w:t>
      </w:r>
      <w:r w:rsidR="00344411">
        <w:t xml:space="preserve">anything are on course wiki page </w:t>
      </w:r>
      <w:sdt>
        <w:sdtPr>
          <w:id w:val="664127594"/>
          <w:citation/>
        </w:sdtPr>
        <w:sdtContent>
          <w:r w:rsidR="00344411">
            <w:fldChar w:fldCharType="begin"/>
          </w:r>
          <w:r w:rsidR="00344411">
            <w:instrText xml:space="preserve"> CITATION bum132 \l 1033 </w:instrText>
          </w:r>
          <w:r w:rsidR="00344411">
            <w:fldChar w:fldCharType="separate"/>
          </w:r>
          <w:r w:rsidR="00344411">
            <w:rPr>
              <w:noProof/>
            </w:rPr>
            <w:t>[</w:t>
          </w:r>
          <w:hyperlink w:anchor="bum132" w:history="1">
            <w:r w:rsidR="00344411">
              <w:rPr>
                <w:rStyle w:val="apple-style-span"/>
                <w:noProof/>
              </w:rPr>
              <w:t>3</w:t>
            </w:r>
          </w:hyperlink>
          <w:r w:rsidR="00344411">
            <w:rPr>
              <w:noProof/>
            </w:rPr>
            <w:t>]</w:t>
          </w:r>
          <w:r w:rsidR="00344411">
            <w:fldChar w:fldCharType="end"/>
          </w:r>
        </w:sdtContent>
      </w:sdt>
      <w:r w:rsidR="00344411">
        <w:t>.</w:t>
      </w:r>
    </w:p>
    <w:p w:rsidR="001F0EA9" w:rsidRDefault="001F0EA9">
      <w:pPr>
        <w:spacing w:line="276" w:lineRule="auto"/>
        <w:ind w:firstLine="0"/>
        <w:rPr>
          <w:rFonts w:cs="Times New Roman"/>
        </w:rPr>
      </w:pPr>
      <w:r>
        <w:br w:type="page"/>
      </w:r>
    </w:p>
    <w:p w:rsidR="00BC36AE" w:rsidRPr="008F3CB3" w:rsidRDefault="00E840B5" w:rsidP="00CD7F89">
      <w:pPr>
        <w:pStyle w:val="Heading1"/>
      </w:pPr>
      <w:bookmarkStart w:id="1" w:name="_Toc327357558"/>
      <w:r>
        <w:lastRenderedPageBreak/>
        <w:t xml:space="preserve">Description and </w:t>
      </w:r>
      <w:r w:rsidR="004A55AE" w:rsidRPr="008F3CB3">
        <w:t>Analysis</w:t>
      </w:r>
      <w:r>
        <w:t xml:space="preserve"> of the Domain</w:t>
      </w:r>
      <w:bookmarkEnd w:id="1"/>
    </w:p>
    <w:p w:rsidR="0098601C" w:rsidRPr="008F3CB3" w:rsidRDefault="001F0EA9" w:rsidP="001F0EA9">
      <w:pPr>
        <w:pStyle w:val="thesistext"/>
      </w:pPr>
      <w:r>
        <w:t>Write here you theory about this laboratory work. You also can use subheadings to divide information into more logical blocks.</w:t>
      </w:r>
      <w:r w:rsidR="00B63EA9">
        <w:t xml:space="preserve"> Following blocks are just examples.</w:t>
      </w:r>
    </w:p>
    <w:p w:rsidR="0098601C" w:rsidRPr="008F3CB3" w:rsidRDefault="001F0EA9" w:rsidP="0033409D">
      <w:pPr>
        <w:pStyle w:val="Heading2"/>
        <w:rPr>
          <w:rStyle w:val="apple-style-span"/>
        </w:rPr>
      </w:pPr>
      <w:r>
        <w:rPr>
          <w:rStyle w:val="apple-style-span"/>
        </w:rPr>
        <w:t>About Windows</w:t>
      </w:r>
    </w:p>
    <w:p w:rsidR="003D289A" w:rsidRDefault="001F0EA9" w:rsidP="00CD7F89">
      <w:pPr>
        <w:pStyle w:val="thesistext"/>
        <w:rPr>
          <w:rFonts w:eastAsia="Times New Roman"/>
        </w:rPr>
      </w:pPr>
      <w:r>
        <w:rPr>
          <w:rFonts w:eastAsia="Times New Roman"/>
        </w:rPr>
        <w:t>Write useful info here.</w:t>
      </w:r>
    </w:p>
    <w:p w:rsidR="008B731F" w:rsidRDefault="001F0EA9" w:rsidP="00CD7F89">
      <w:pPr>
        <w:pStyle w:val="Heading2"/>
        <w:rPr>
          <w:rFonts w:eastAsia="Times New Roman"/>
        </w:rPr>
      </w:pPr>
      <w:r>
        <w:rPr>
          <w:rFonts w:eastAsia="Times New Roman"/>
        </w:rPr>
        <w:t>Windows Handlers</w:t>
      </w:r>
    </w:p>
    <w:p w:rsidR="00DC4CAD" w:rsidRDefault="001F0EA9" w:rsidP="00CD7F89">
      <w:pPr>
        <w:pStyle w:val="thesistext"/>
      </w:pPr>
      <w:r>
        <w:t>You’ll meet handles often in win32 API.</w:t>
      </w:r>
    </w:p>
    <w:p w:rsidR="0069760D" w:rsidRDefault="001F0EA9" w:rsidP="00CD7F89">
      <w:pPr>
        <w:pStyle w:val="Heading3"/>
        <w:rPr>
          <w:rStyle w:val="thesistextChar"/>
          <w:rFonts w:cstheme="majorBidi"/>
          <w:szCs w:val="28"/>
        </w:rPr>
      </w:pPr>
      <w:r>
        <w:rPr>
          <w:rStyle w:val="thesistextChar"/>
          <w:rFonts w:cstheme="majorBidi"/>
          <w:szCs w:val="28"/>
        </w:rPr>
        <w:t>Good Windows Handlers</w:t>
      </w:r>
    </w:p>
    <w:p w:rsidR="00A21309" w:rsidRDefault="001F0EA9" w:rsidP="00CD7F89">
      <w:pPr>
        <w:pStyle w:val="thesistext"/>
        <w:rPr>
          <w:rStyle w:val="thesistextChar"/>
          <w:rFonts w:cstheme="majorBidi"/>
          <w:szCs w:val="28"/>
        </w:rPr>
      </w:pPr>
      <w:r>
        <w:rPr>
          <w:rStyle w:val="thesistextChar"/>
          <w:rFonts w:cstheme="majorBidi"/>
          <w:szCs w:val="28"/>
        </w:rPr>
        <w:t>It is about good handlers.</w:t>
      </w:r>
    </w:p>
    <w:p w:rsidR="0069760D" w:rsidRDefault="001F0EA9" w:rsidP="00CD7F89">
      <w:pPr>
        <w:pStyle w:val="Heading3"/>
        <w:rPr>
          <w:rStyle w:val="thesistextChar"/>
          <w:rFonts w:cstheme="majorBidi"/>
          <w:szCs w:val="28"/>
        </w:rPr>
      </w:pPr>
      <w:r>
        <w:rPr>
          <w:rStyle w:val="thesistextChar"/>
          <w:rFonts w:cstheme="majorBidi"/>
          <w:szCs w:val="28"/>
        </w:rPr>
        <w:t>Bad Windows Handlers</w:t>
      </w:r>
    </w:p>
    <w:p w:rsidR="00A97DCC" w:rsidRDefault="001F0EA9" w:rsidP="00CD7F89">
      <w:pPr>
        <w:pStyle w:val="thesistext"/>
        <w:rPr>
          <w:rStyle w:val="thesistextChar"/>
          <w:rFonts w:cstheme="majorBidi"/>
          <w:szCs w:val="28"/>
        </w:rPr>
      </w:pPr>
      <w:r>
        <w:rPr>
          <w:rStyle w:val="thesistextChar"/>
          <w:rFonts w:cstheme="majorBidi"/>
          <w:szCs w:val="28"/>
        </w:rPr>
        <w:t>It is about bad handlers</w:t>
      </w:r>
    </w:p>
    <w:p w:rsidR="00A97DCC" w:rsidRDefault="00A97DCC">
      <w:pPr>
        <w:spacing w:line="276" w:lineRule="auto"/>
        <w:ind w:firstLine="0"/>
        <w:rPr>
          <w:rStyle w:val="thesistextChar"/>
          <w:rFonts w:cstheme="majorBidi"/>
          <w:szCs w:val="28"/>
        </w:rPr>
      </w:pPr>
      <w:r>
        <w:rPr>
          <w:rStyle w:val="thesistextChar"/>
          <w:rFonts w:cstheme="majorBidi"/>
          <w:szCs w:val="28"/>
        </w:rPr>
        <w:br w:type="page"/>
      </w:r>
    </w:p>
    <w:p w:rsidR="00A439FE" w:rsidRPr="008F3CB3" w:rsidRDefault="00493F6C" w:rsidP="000B642C">
      <w:pPr>
        <w:pStyle w:val="Heading1"/>
        <w:rPr>
          <w:rStyle w:val="apple-style-span"/>
          <w:rFonts w:cs="Times New Roman"/>
          <w:szCs w:val="24"/>
        </w:rPr>
      </w:pPr>
      <w:bookmarkStart w:id="2" w:name="_Toc327357583"/>
      <w:r>
        <w:rPr>
          <w:rStyle w:val="apple-style-span"/>
          <w:rFonts w:cs="Times New Roman"/>
          <w:szCs w:val="24"/>
        </w:rPr>
        <w:lastRenderedPageBreak/>
        <w:t>I</w:t>
      </w:r>
      <w:r w:rsidR="002744A3">
        <w:rPr>
          <w:rStyle w:val="apple-style-span"/>
          <w:rFonts w:cs="Times New Roman"/>
          <w:szCs w:val="24"/>
        </w:rPr>
        <w:t>mplementation</w:t>
      </w:r>
      <w:bookmarkEnd w:id="2"/>
    </w:p>
    <w:p w:rsidR="002E11F1" w:rsidRDefault="00A97DCC" w:rsidP="00CD7F89">
      <w:pPr>
        <w:pStyle w:val="thesistext"/>
      </w:pPr>
      <w:r>
        <w:t xml:space="preserve">Write here step by step what you did in laboratory work, and why you did certain decisions. If you need to give a reference to a code, add it into Appendixes section, and give a reference to it. </w:t>
      </w:r>
    </w:p>
    <w:p w:rsidR="008F3CB3" w:rsidRPr="008F3CB3" w:rsidRDefault="008F3CB3" w:rsidP="00CD7F89">
      <w:pPr>
        <w:pStyle w:val="thesistext"/>
        <w:rPr>
          <w:rFonts w:eastAsiaTheme="majorEastAsia" w:cstheme="majorBidi"/>
          <w:szCs w:val="28"/>
        </w:rPr>
      </w:pPr>
      <w:r w:rsidRPr="008F3CB3">
        <w:br w:type="page"/>
      </w:r>
    </w:p>
    <w:p w:rsidR="009F2301" w:rsidRPr="008F3CB3" w:rsidRDefault="00DF7E16" w:rsidP="00144AE7">
      <w:pPr>
        <w:pStyle w:val="Heading1"/>
        <w:numPr>
          <w:ilvl w:val="0"/>
          <w:numId w:val="0"/>
        </w:numPr>
        <w:ind w:left="567"/>
      </w:pPr>
      <w:bookmarkStart w:id="3" w:name="_Toc327357605"/>
      <w:r w:rsidRPr="008F3CB3">
        <w:lastRenderedPageBreak/>
        <w:t>Conclusions</w:t>
      </w:r>
      <w:bookmarkEnd w:id="3"/>
    </w:p>
    <w:p w:rsidR="00B63EA9" w:rsidRDefault="00B63EA9" w:rsidP="00526FF9">
      <w:pPr>
        <w:pStyle w:val="thesistext"/>
      </w:pPr>
      <w:r>
        <w:t>Please write reasonable conclusions. I’m not interested in reading trash. In case that you have no conclusions about what you’ve done, than we may wait until you’ll have something to say.</w:t>
      </w:r>
    </w:p>
    <w:p w:rsidR="00B63EA9" w:rsidRDefault="00B63EA9">
      <w:pPr>
        <w:spacing w:line="276" w:lineRule="auto"/>
        <w:ind w:firstLine="0"/>
        <w:rPr>
          <w:rFonts w:cs="Times New Roman"/>
        </w:rPr>
      </w:pPr>
      <w:r>
        <w:br w:type="page"/>
      </w:r>
    </w:p>
    <w:bookmarkStart w:id="4" w:name="_Toc327357606" w:displacedByCustomXml="next"/>
    <w:sdt>
      <w:sdtPr>
        <w:rPr>
          <w:rFonts w:asciiTheme="minorHAnsi" w:eastAsiaTheme="minorEastAsia" w:hAnsiTheme="minorHAnsi" w:cstheme="minorBidi"/>
          <w:b w:val="0"/>
          <w:bCs w:val="0"/>
          <w:sz w:val="22"/>
          <w:szCs w:val="22"/>
        </w:rPr>
        <w:id w:val="-411541175"/>
        <w:docPartObj>
          <w:docPartGallery w:val="Bibliographies"/>
          <w:docPartUnique/>
        </w:docPartObj>
      </w:sdtPr>
      <w:sdtEndPr>
        <w:rPr>
          <w:rFonts w:ascii="Times New Roman" w:hAnsi="Times New Roman"/>
          <w:sz w:val="24"/>
        </w:rPr>
      </w:sdtEndPr>
      <w:sdtContent>
        <w:p w:rsidR="007539E9" w:rsidRPr="008F3CB3" w:rsidRDefault="009F3CF1" w:rsidP="00B43EA2">
          <w:pPr>
            <w:pStyle w:val="Heading1"/>
            <w:numPr>
              <w:ilvl w:val="0"/>
              <w:numId w:val="0"/>
            </w:numPr>
          </w:pPr>
          <w:r w:rsidRPr="008F3CB3">
            <w:t>References</w:t>
          </w:r>
          <w:bookmarkEnd w:id="4"/>
        </w:p>
        <w:sdt>
          <w:sdtPr>
            <w:id w:val="111145805"/>
            <w:bibliography/>
          </w:sdtPr>
          <w:sdtContent>
            <w:p w:rsidR="00344411" w:rsidRDefault="007539E9" w:rsidP="00344411">
              <w:pPr>
                <w:pStyle w:val="Bibliography"/>
                <w:rPr>
                  <w:noProof/>
                  <w:vanish/>
                </w:rPr>
              </w:pPr>
              <w:r w:rsidRPr="008F3CB3">
                <w:fldChar w:fldCharType="begin"/>
              </w:r>
              <w:r w:rsidRPr="008F3CB3">
                <w:instrText xml:space="preserve"> BIBLIOGRAPHY </w:instrText>
              </w:r>
              <w:r w:rsidRPr="008F3CB3">
                <w:fldChar w:fldCharType="separate"/>
              </w:r>
              <w:r w:rsidR="0034441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941"/>
              </w:tblGrid>
              <w:tr w:rsidR="00344411" w:rsidTr="00344411">
                <w:trPr>
                  <w:tblCellSpacing w:w="15" w:type="dxa"/>
                </w:trPr>
                <w:tc>
                  <w:tcPr>
                    <w:tcW w:w="0" w:type="auto"/>
                    <w:hideMark/>
                  </w:tcPr>
                  <w:p w:rsidR="00344411" w:rsidRDefault="00344411">
                    <w:pPr>
                      <w:pStyle w:val="Bibliography"/>
                      <w:rPr>
                        <w:noProof/>
                      </w:rPr>
                    </w:pPr>
                    <w:bookmarkStart w:id="5" w:name="bum13"/>
                    <w:r>
                      <w:rPr>
                        <w:noProof/>
                      </w:rPr>
                      <w:t xml:space="preserve">[1] </w:t>
                    </w:r>
                    <w:bookmarkEnd w:id="5"/>
                  </w:p>
                </w:tc>
                <w:tc>
                  <w:tcPr>
                    <w:tcW w:w="0" w:type="auto"/>
                    <w:hideMark/>
                  </w:tcPr>
                  <w:p w:rsidR="00344411" w:rsidRDefault="00344411">
                    <w:pPr>
                      <w:pStyle w:val="Bibliography"/>
                      <w:rPr>
                        <w:noProof/>
                      </w:rPr>
                    </w:pPr>
                    <w:r>
                      <w:rPr>
                        <w:noProof/>
                      </w:rPr>
                      <w:t>bumbu. WP Submission Process. GitHub wiki. https://github.com/TUM-FAF/WP/wiki/Submission-Process</w:t>
                    </w:r>
                  </w:p>
                </w:tc>
              </w:tr>
              <w:tr w:rsidR="00344411" w:rsidTr="00344411">
                <w:trPr>
                  <w:tblCellSpacing w:w="15" w:type="dxa"/>
                </w:trPr>
                <w:tc>
                  <w:tcPr>
                    <w:tcW w:w="0" w:type="auto"/>
                    <w:hideMark/>
                  </w:tcPr>
                  <w:p w:rsidR="00344411" w:rsidRDefault="00344411">
                    <w:pPr>
                      <w:pStyle w:val="Bibliography"/>
                      <w:rPr>
                        <w:noProof/>
                      </w:rPr>
                    </w:pPr>
                    <w:bookmarkStart w:id="6" w:name="bum131"/>
                    <w:r>
                      <w:rPr>
                        <w:noProof/>
                      </w:rPr>
                      <w:t xml:space="preserve">[2] </w:t>
                    </w:r>
                    <w:bookmarkEnd w:id="6"/>
                  </w:p>
                </w:tc>
                <w:tc>
                  <w:tcPr>
                    <w:tcW w:w="0" w:type="auto"/>
                    <w:hideMark/>
                  </w:tcPr>
                  <w:p w:rsidR="00344411" w:rsidRDefault="00344411">
                    <w:pPr>
                      <w:pStyle w:val="Bibliography"/>
                      <w:rPr>
                        <w:noProof/>
                      </w:rPr>
                    </w:pPr>
                    <w:r>
                      <w:rPr>
                        <w:noProof/>
                      </w:rPr>
                      <w:t>bumbu. WP Grading Policy. GitHub wiki. https://github.com/TUM-FAF/WP/wiki/Grading-Policy</w:t>
                    </w:r>
                  </w:p>
                </w:tc>
              </w:tr>
              <w:tr w:rsidR="00344411" w:rsidTr="00344411">
                <w:trPr>
                  <w:tblCellSpacing w:w="15" w:type="dxa"/>
                </w:trPr>
                <w:tc>
                  <w:tcPr>
                    <w:tcW w:w="0" w:type="auto"/>
                    <w:hideMark/>
                  </w:tcPr>
                  <w:p w:rsidR="00344411" w:rsidRDefault="00344411">
                    <w:pPr>
                      <w:pStyle w:val="Bibliography"/>
                      <w:rPr>
                        <w:noProof/>
                      </w:rPr>
                    </w:pPr>
                    <w:bookmarkStart w:id="7" w:name="bum132"/>
                    <w:r>
                      <w:rPr>
                        <w:noProof/>
                      </w:rPr>
                      <w:t xml:space="preserve">[3] </w:t>
                    </w:r>
                    <w:bookmarkEnd w:id="7"/>
                  </w:p>
                </w:tc>
                <w:tc>
                  <w:tcPr>
                    <w:tcW w:w="0" w:type="auto"/>
                    <w:hideMark/>
                  </w:tcPr>
                  <w:p w:rsidR="00344411" w:rsidRDefault="00344411">
                    <w:pPr>
                      <w:pStyle w:val="Bibliography"/>
                      <w:rPr>
                        <w:noProof/>
                      </w:rPr>
                    </w:pPr>
                    <w:r>
                      <w:rPr>
                        <w:noProof/>
                      </w:rPr>
                      <w:t>bumbu. WP Wiki. GitHub wiki. https://github.com/TUM-FAF/WP/wiki</w:t>
                    </w:r>
                  </w:p>
                </w:tc>
              </w:tr>
            </w:tbl>
            <w:p w:rsidR="00344411" w:rsidRDefault="00344411" w:rsidP="00344411">
              <w:pPr>
                <w:pStyle w:val="Bibliography"/>
                <w:rPr>
                  <w:noProof/>
                  <w:vanish/>
                </w:rPr>
              </w:pPr>
              <w:r>
                <w:rPr>
                  <w:noProof/>
                  <w:vanish/>
                </w:rPr>
                <w:t>x</w:t>
              </w:r>
            </w:p>
            <w:p w:rsidR="00144AE7" w:rsidRDefault="007539E9" w:rsidP="00344411">
              <w:pPr>
                <w:ind w:hanging="284"/>
              </w:pPr>
              <w:r w:rsidRPr="008F3CB3">
                <w:rPr>
                  <w:b/>
                  <w:bCs/>
                </w:rPr>
                <w:fldChar w:fldCharType="end"/>
              </w:r>
            </w:p>
          </w:sdtContent>
        </w:sdt>
      </w:sdtContent>
    </w:sdt>
    <w:p w:rsidR="00144AE7" w:rsidRDefault="00144AE7">
      <w:pPr>
        <w:spacing w:line="276" w:lineRule="auto"/>
        <w:ind w:firstLine="0"/>
      </w:pPr>
      <w:r>
        <w:br w:type="page"/>
      </w:r>
    </w:p>
    <w:p w:rsidR="007539E9" w:rsidRDefault="009D4138" w:rsidP="00991AD6">
      <w:pPr>
        <w:pStyle w:val="Heading1"/>
        <w:numPr>
          <w:ilvl w:val="0"/>
          <w:numId w:val="0"/>
        </w:numPr>
        <w:ind w:left="567"/>
        <w:jc w:val="center"/>
      </w:pPr>
      <w:bookmarkStart w:id="8" w:name="_Toc327357607"/>
      <w:r>
        <w:lastRenderedPageBreak/>
        <w:t>Appendix</w:t>
      </w:r>
      <w:r w:rsidR="00144AE7">
        <w:t xml:space="preserve"> A</w:t>
      </w:r>
      <w:bookmarkEnd w:id="8"/>
    </w:p>
    <w:p w:rsidR="006B66A1" w:rsidRDefault="00344411" w:rsidP="00991AD6">
      <w:pPr>
        <w:pStyle w:val="thesistext"/>
        <w:jc w:val="center"/>
      </w:pPr>
      <w:r>
        <w:t>A</w:t>
      </w:r>
      <w:bookmarkStart w:id="9" w:name="_GoBack"/>
      <w:bookmarkEnd w:id="9"/>
      <w:r>
        <w:t xml:space="preserve">pplication Source Code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804000"/>
          <w:sz w:val="20"/>
          <w:szCs w:val="20"/>
          <w:lang w:val="ru-RU" w:eastAsia="ru-RU"/>
        </w:rPr>
      </w:pPr>
      <w:r w:rsidRPr="00344411">
        <w:rPr>
          <w:rFonts w:ascii="Courier New" w:eastAsia="Times New Roman" w:hAnsi="Courier New" w:cs="Courier New"/>
          <w:color w:val="804000"/>
          <w:sz w:val="20"/>
          <w:szCs w:val="20"/>
          <w:lang w:val="ru-RU" w:eastAsia="ru-RU"/>
        </w:rPr>
        <w:t>#include &lt;windows.h&gt;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Declare Windows procedure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LRESULT CALLBACK WindowProcedure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HWND</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UINT</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WPARAM</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LPARAM</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8000"/>
          <w:sz w:val="20"/>
          <w:szCs w:val="20"/>
          <w:lang w:val="ru-RU" w:eastAsia="ru-RU"/>
        </w:rPr>
        <w:t>/*  Make the class name into a global variable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8000FF"/>
          <w:sz w:val="20"/>
          <w:szCs w:val="20"/>
          <w:lang w:val="ru-RU" w:eastAsia="ru-RU"/>
        </w:rPr>
        <w:t>char</w:t>
      </w:r>
      <w:r w:rsidRPr="00344411">
        <w:rPr>
          <w:rFonts w:ascii="Courier New" w:eastAsia="Times New Roman" w:hAnsi="Courier New" w:cs="Courier New"/>
          <w:color w:val="000000"/>
          <w:sz w:val="20"/>
          <w:szCs w:val="20"/>
          <w:lang w:val="ru-RU" w:eastAsia="ru-RU"/>
        </w:rPr>
        <w:t xml:space="preserve"> szClassName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808080"/>
          <w:sz w:val="20"/>
          <w:szCs w:val="20"/>
          <w:lang w:val="ru-RU" w:eastAsia="ru-RU"/>
        </w:rPr>
        <w:t>"CodeBlocksWindowsApp"</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8000FF"/>
          <w:sz w:val="20"/>
          <w:szCs w:val="20"/>
          <w:lang w:val="ru-RU" w:eastAsia="ru-RU"/>
        </w:rPr>
        <w:t>int</w:t>
      </w:r>
      <w:r w:rsidRPr="00344411">
        <w:rPr>
          <w:rFonts w:ascii="Courier New" w:eastAsia="Times New Roman" w:hAnsi="Courier New" w:cs="Courier New"/>
          <w:color w:val="000000"/>
          <w:sz w:val="20"/>
          <w:szCs w:val="20"/>
          <w:lang w:val="ru-RU" w:eastAsia="ru-RU"/>
        </w:rPr>
        <w:t xml:space="preserve"> WINAPI WinMain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HINSTANCE hThisInstance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HINSTANCE hPrevInstance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LPSTR lpszArgument</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8000FF"/>
          <w:sz w:val="20"/>
          <w:szCs w:val="20"/>
          <w:lang w:val="ru-RU" w:eastAsia="ru-RU"/>
        </w:rPr>
        <w:t>int</w:t>
      </w:r>
      <w:r w:rsidRPr="00344411">
        <w:rPr>
          <w:rFonts w:ascii="Courier New" w:eastAsia="Times New Roman" w:hAnsi="Courier New" w:cs="Courier New"/>
          <w:color w:val="000000"/>
          <w:sz w:val="20"/>
          <w:szCs w:val="20"/>
          <w:lang w:val="ru-RU" w:eastAsia="ru-RU"/>
        </w:rPr>
        <w:t xml:space="preserve"> nCmdShow</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HWND hwnd</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This is the handle for our window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MSG messages</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Here messages to the application are saved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WNDCLASSEX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Data structure for the windowclass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The Window structure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hInstance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hThisInstance</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lpszClassName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szClassName</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lpfnWndProc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WindowProcedure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This function is called by windows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style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CS_DBLCLKS</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Catch double-clicks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cbSize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sizeof</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WNDCLASSEX</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Use default icon and mouse-pointer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hIcon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LoadIcon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IDI_APPLICATION</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hIconSm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LoadIcon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IDI_APPLICATION</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hCursor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LoadCursor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IDC_ARROW</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lpszMenuName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No menu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cbClsExtra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No extra bytes after the window class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cbWndExtra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structure or the window instance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Use Windows's default colour as the background of the window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wincl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hbrBackground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HBRUSH</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COLOR_BACKGROUND</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Register the window class, and if it fails quit the program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if</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RegisterClassEx </w:t>
      </w:r>
      <w:r w:rsidRPr="00344411">
        <w:rPr>
          <w:rFonts w:ascii="Courier New" w:eastAsia="Times New Roman" w:hAnsi="Courier New" w:cs="Courier New"/>
          <w:b/>
          <w:bCs/>
          <w:color w:val="000080"/>
          <w:sz w:val="20"/>
          <w:szCs w:val="20"/>
          <w:lang w:val="ru-RU" w:eastAsia="ru-RU"/>
        </w:rPr>
        <w:t>(&amp;</w:t>
      </w:r>
      <w:r w:rsidRPr="00344411">
        <w:rPr>
          <w:rFonts w:ascii="Courier New" w:eastAsia="Times New Roman" w:hAnsi="Courier New" w:cs="Courier New"/>
          <w:color w:val="000000"/>
          <w:sz w:val="20"/>
          <w:szCs w:val="20"/>
          <w:lang w:val="ru-RU" w:eastAsia="ru-RU"/>
        </w:rPr>
        <w:t>wincl</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return</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The class is registered, let's create the program*/</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hwnd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CreateWindowEx </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Extended possibilites for variation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szClassName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Classname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808080"/>
          <w:sz w:val="20"/>
          <w:szCs w:val="20"/>
          <w:lang w:val="ru-RU" w:eastAsia="ru-RU"/>
        </w:rPr>
        <w:t>"WP Lab#1 example"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Title Text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WS_OVERLAPPEDWINDOW</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default window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CW_USEDEFAULT</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Windows decides the position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CW_USEDEFAULT</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where the window ends up on the screen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544</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The programs width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375</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and height in pixels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HWND_DESKTOP</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The window is a child-window to desktop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No menu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hThisInstance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Program Instance handler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No Window Creation data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Make the window visible on the screen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ShowWindow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hwnd</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nCmdShow</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Run the message loop. It will run until GetMessage() returns 0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while</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GetMessage </w:t>
      </w:r>
      <w:r w:rsidRPr="00344411">
        <w:rPr>
          <w:rFonts w:ascii="Courier New" w:eastAsia="Times New Roman" w:hAnsi="Courier New" w:cs="Courier New"/>
          <w:b/>
          <w:bCs/>
          <w:color w:val="000080"/>
          <w:sz w:val="20"/>
          <w:szCs w:val="20"/>
          <w:lang w:val="ru-RU" w:eastAsia="ru-RU"/>
        </w:rPr>
        <w:t>(&amp;</w:t>
      </w:r>
      <w:r w:rsidRPr="00344411">
        <w:rPr>
          <w:rFonts w:ascii="Courier New" w:eastAsia="Times New Roman" w:hAnsi="Courier New" w:cs="Courier New"/>
          <w:color w:val="000000"/>
          <w:sz w:val="20"/>
          <w:szCs w:val="20"/>
          <w:lang w:val="ru-RU" w:eastAsia="ru-RU"/>
        </w:rPr>
        <w:t>messages</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NULL</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Translate virtual-key messages into character messages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lastRenderedPageBreak/>
        <w:t xml:space="preserve">    TranslateMessage</w:t>
      </w:r>
      <w:r w:rsidRPr="00344411">
        <w:rPr>
          <w:rFonts w:ascii="Courier New" w:eastAsia="Times New Roman" w:hAnsi="Courier New" w:cs="Courier New"/>
          <w:b/>
          <w:bCs/>
          <w:color w:val="000080"/>
          <w:sz w:val="20"/>
          <w:szCs w:val="20"/>
          <w:lang w:val="ru-RU" w:eastAsia="ru-RU"/>
        </w:rPr>
        <w:t>(&amp;</w:t>
      </w:r>
      <w:r w:rsidRPr="00344411">
        <w:rPr>
          <w:rFonts w:ascii="Courier New" w:eastAsia="Times New Roman" w:hAnsi="Courier New" w:cs="Courier New"/>
          <w:color w:val="000000"/>
          <w:sz w:val="20"/>
          <w:szCs w:val="20"/>
          <w:lang w:val="ru-RU" w:eastAsia="ru-RU"/>
        </w:rPr>
        <w:t>messages</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Send message to WindowProcedure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DispatchMessage</w:t>
      </w:r>
      <w:r w:rsidRPr="00344411">
        <w:rPr>
          <w:rFonts w:ascii="Courier New" w:eastAsia="Times New Roman" w:hAnsi="Courier New" w:cs="Courier New"/>
          <w:b/>
          <w:bCs/>
          <w:color w:val="000080"/>
          <w:sz w:val="20"/>
          <w:szCs w:val="20"/>
          <w:lang w:val="ru-RU" w:eastAsia="ru-RU"/>
        </w:rPr>
        <w:t>(&amp;</w:t>
      </w:r>
      <w:r w:rsidRPr="00344411">
        <w:rPr>
          <w:rFonts w:ascii="Courier New" w:eastAsia="Times New Roman" w:hAnsi="Courier New" w:cs="Courier New"/>
          <w:color w:val="000000"/>
          <w:sz w:val="20"/>
          <w:szCs w:val="20"/>
          <w:lang w:val="ru-RU" w:eastAsia="ru-RU"/>
        </w:rPr>
        <w:t>messages</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The program return-value is 0 - The value that PostQuitMessage() gave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return</w:t>
      </w:r>
      <w:r w:rsidRPr="00344411">
        <w:rPr>
          <w:rFonts w:ascii="Courier New" w:eastAsia="Times New Roman" w:hAnsi="Courier New" w:cs="Courier New"/>
          <w:color w:val="000000"/>
          <w:sz w:val="20"/>
          <w:szCs w:val="20"/>
          <w:lang w:val="ru-RU" w:eastAsia="ru-RU"/>
        </w:rPr>
        <w:t xml:space="preserve"> messages</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wParam</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8000"/>
          <w:sz w:val="20"/>
          <w:szCs w:val="20"/>
          <w:lang w:val="ru-RU" w:eastAsia="ru-RU"/>
        </w:rPr>
        <w:t>/*  This function is called by the Windows function DispatchMessage()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LRESULT CALLBACK WindowProcedure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HWND hwnd</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UINT message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WPARAM wParam</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LPARAM lParam</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switch</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message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handle the messages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case</w:t>
      </w:r>
      <w:r w:rsidRPr="00344411">
        <w:rPr>
          <w:rFonts w:ascii="Courier New" w:eastAsia="Times New Roman" w:hAnsi="Courier New" w:cs="Courier New"/>
          <w:color w:val="000000"/>
          <w:sz w:val="20"/>
          <w:szCs w:val="20"/>
          <w:lang w:val="ru-RU" w:eastAsia="ru-RU"/>
        </w:rPr>
        <w:t xml:space="preserve"> WM_DESTROY</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PostQuitMessage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send a WM_QUIT to the message queue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break</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default</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008000"/>
          <w:sz w:val="20"/>
          <w:szCs w:val="20"/>
          <w:lang w:val="ru-RU" w:eastAsia="ru-RU"/>
        </w:rPr>
        <w:t>/* for messages that we don't deal with */</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return</w:t>
      </w:r>
      <w:r w:rsidRPr="00344411">
        <w:rPr>
          <w:rFonts w:ascii="Courier New" w:eastAsia="Times New Roman" w:hAnsi="Courier New" w:cs="Courier New"/>
          <w:color w:val="000000"/>
          <w:sz w:val="20"/>
          <w:szCs w:val="20"/>
          <w:lang w:val="ru-RU" w:eastAsia="ru-RU"/>
        </w:rPr>
        <w:t xml:space="preserve"> DefWindowProc </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hwnd</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message</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wParam</w:t>
      </w:r>
      <w:r w:rsidRPr="00344411">
        <w:rPr>
          <w:rFonts w:ascii="Courier New" w:eastAsia="Times New Roman" w:hAnsi="Courier New" w:cs="Courier New"/>
          <w:b/>
          <w:bCs/>
          <w:color w:val="000080"/>
          <w:sz w:val="20"/>
          <w:szCs w:val="20"/>
          <w:lang w:val="ru-RU" w:eastAsia="ru-RU"/>
        </w:rPr>
        <w:t>,</w:t>
      </w:r>
      <w:r w:rsidRPr="00344411">
        <w:rPr>
          <w:rFonts w:ascii="Courier New" w:eastAsia="Times New Roman" w:hAnsi="Courier New" w:cs="Courier New"/>
          <w:color w:val="000000"/>
          <w:sz w:val="20"/>
          <w:szCs w:val="20"/>
          <w:lang w:val="ru-RU" w:eastAsia="ru-RU"/>
        </w:rPr>
        <w:t xml:space="preserve"> lParam</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80"/>
          <w:sz w:val="20"/>
          <w:szCs w:val="20"/>
          <w:lang w:val="ru-RU" w:eastAsia="ru-RU"/>
        </w:rPr>
        <w:t>}</w:t>
      </w: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p>
    <w:p w:rsidR="00344411" w:rsidRPr="00344411" w:rsidRDefault="00344411" w:rsidP="00344411">
      <w:pPr>
        <w:shd w:val="clear" w:color="auto" w:fill="FFFFFF"/>
        <w:spacing w:after="0" w:line="240" w:lineRule="auto"/>
        <w:ind w:firstLine="0"/>
        <w:rPr>
          <w:rFonts w:ascii="Courier New" w:eastAsia="Times New Roman" w:hAnsi="Courier New" w:cs="Courier New"/>
          <w:color w:val="000000"/>
          <w:sz w:val="20"/>
          <w:szCs w:val="20"/>
          <w:lang w:val="ru-RU" w:eastAsia="ru-RU"/>
        </w:rPr>
      </w:pP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b/>
          <w:bCs/>
          <w:color w:val="0000FF"/>
          <w:sz w:val="20"/>
          <w:szCs w:val="20"/>
          <w:lang w:val="ru-RU" w:eastAsia="ru-RU"/>
        </w:rPr>
        <w:t>return</w:t>
      </w:r>
      <w:r w:rsidRPr="00344411">
        <w:rPr>
          <w:rFonts w:ascii="Courier New" w:eastAsia="Times New Roman" w:hAnsi="Courier New" w:cs="Courier New"/>
          <w:color w:val="000000"/>
          <w:sz w:val="20"/>
          <w:szCs w:val="20"/>
          <w:lang w:val="ru-RU" w:eastAsia="ru-RU"/>
        </w:rPr>
        <w:t xml:space="preserve"> </w:t>
      </w:r>
      <w:r w:rsidRPr="00344411">
        <w:rPr>
          <w:rFonts w:ascii="Courier New" w:eastAsia="Times New Roman" w:hAnsi="Courier New" w:cs="Courier New"/>
          <w:color w:val="FF8000"/>
          <w:sz w:val="20"/>
          <w:szCs w:val="20"/>
          <w:lang w:val="ru-RU" w:eastAsia="ru-RU"/>
        </w:rPr>
        <w:t>0</w:t>
      </w:r>
      <w:r w:rsidRPr="00344411">
        <w:rPr>
          <w:rFonts w:ascii="Courier New" w:eastAsia="Times New Roman" w:hAnsi="Courier New" w:cs="Courier New"/>
          <w:b/>
          <w:bCs/>
          <w:color w:val="000080"/>
          <w:sz w:val="20"/>
          <w:szCs w:val="20"/>
          <w:lang w:val="ru-RU" w:eastAsia="ru-RU"/>
        </w:rPr>
        <w:t>;</w:t>
      </w:r>
    </w:p>
    <w:p w:rsidR="00344411" w:rsidRDefault="00344411" w:rsidP="00344411">
      <w:pPr>
        <w:shd w:val="clear" w:color="auto" w:fill="FFFFFF"/>
        <w:spacing w:after="0" w:line="240" w:lineRule="auto"/>
        <w:ind w:firstLine="0"/>
      </w:pPr>
      <w:r w:rsidRPr="00344411">
        <w:rPr>
          <w:rFonts w:ascii="Courier New" w:eastAsia="Times New Roman" w:hAnsi="Courier New" w:cs="Courier New"/>
          <w:b/>
          <w:bCs/>
          <w:color w:val="000080"/>
          <w:sz w:val="20"/>
          <w:szCs w:val="20"/>
          <w:lang w:val="ru-RU" w:eastAsia="ru-RU"/>
        </w:rPr>
        <w:t>}</w:t>
      </w:r>
    </w:p>
    <w:sectPr w:rsidR="00344411" w:rsidSect="00072E3D">
      <w:footerReference w:type="default" r:id="rId10"/>
      <w:pgSz w:w="11907" w:h="16839" w:code="9"/>
      <w:pgMar w:top="1134" w:right="567" w:bottom="1531" w:left="1134" w:header="0" w:footer="96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710" w:rsidRDefault="00833710" w:rsidP="007071D7">
      <w:pPr>
        <w:spacing w:after="0" w:line="240" w:lineRule="auto"/>
      </w:pPr>
      <w:r>
        <w:separator/>
      </w:r>
    </w:p>
  </w:endnote>
  <w:endnote w:type="continuationSeparator" w:id="0">
    <w:p w:rsidR="00833710" w:rsidRDefault="00833710" w:rsidP="0070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483" w:rsidRPr="00F25632" w:rsidRDefault="00F92483" w:rsidP="00F25632">
    <w:pPr>
      <w:pStyle w:val="Footer"/>
      <w:tabs>
        <w:tab w:val="center" w:pos="5103"/>
        <w:tab w:val="left" w:pos="5609"/>
      </w:tabs>
      <w:rPr>
        <w:rFonts w:cs="Times New Roman"/>
        <w:szCs w:val="24"/>
      </w:rPr>
    </w:pPr>
    <w:r w:rsidRPr="00F25632">
      <w:rPr>
        <w:rFonts w:cs="Times New Roman"/>
        <w:szCs w:val="24"/>
      </w:rPr>
      <w:tab/>
    </w:r>
    <w:r w:rsidRPr="00F25632">
      <w:rPr>
        <w:rFonts w:cs="Times New Roman"/>
        <w:szCs w:val="24"/>
      </w:rPr>
      <w:tab/>
    </w:r>
    <w:r w:rsidRPr="00F25632">
      <w:rPr>
        <w:rFonts w:cs="Times New Roman"/>
        <w:szCs w:val="24"/>
      </w:rPr>
      <w:fldChar w:fldCharType="begin"/>
    </w:r>
    <w:r w:rsidRPr="00F25632">
      <w:rPr>
        <w:rFonts w:cs="Times New Roman"/>
        <w:szCs w:val="24"/>
      </w:rPr>
      <w:instrText xml:space="preserve"> PAGE   \* MERGEFORMAT </w:instrText>
    </w:r>
    <w:r w:rsidRPr="00F25632">
      <w:rPr>
        <w:rFonts w:cs="Times New Roman"/>
        <w:szCs w:val="24"/>
      </w:rPr>
      <w:fldChar w:fldCharType="separate"/>
    </w:r>
    <w:r w:rsidR="00344411">
      <w:rPr>
        <w:rFonts w:cs="Times New Roman"/>
        <w:noProof/>
        <w:szCs w:val="24"/>
      </w:rPr>
      <w:t>7</w:t>
    </w:r>
    <w:r w:rsidRPr="00F25632">
      <w:rPr>
        <w:rFonts w:cs="Times New Roman"/>
        <w:szCs w:val="24"/>
      </w:rPr>
      <w:fldChar w:fldCharType="end"/>
    </w:r>
    <w:r w:rsidRPr="00F25632">
      <w:rPr>
        <w:rFonts w:cs="Times New Roman"/>
        <w:szCs w:val="24"/>
      </w:rPr>
      <w:tab/>
    </w:r>
  </w:p>
  <w:p w:rsidR="00F92483" w:rsidRDefault="00F92483" w:rsidP="004F4659">
    <w:pPr>
      <w:pStyle w:val="Footer"/>
      <w:tabs>
        <w:tab w:val="clear" w:pos="4844"/>
        <w:tab w:val="clear" w:pos="9689"/>
        <w:tab w:val="left" w:pos="417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710" w:rsidRDefault="00833710" w:rsidP="007071D7">
      <w:pPr>
        <w:spacing w:after="0" w:line="240" w:lineRule="auto"/>
      </w:pPr>
      <w:r>
        <w:separator/>
      </w:r>
    </w:p>
  </w:footnote>
  <w:footnote w:type="continuationSeparator" w:id="0">
    <w:p w:rsidR="00833710" w:rsidRDefault="00833710" w:rsidP="00707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DEA"/>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7210E7"/>
    <w:multiLevelType w:val="hybridMultilevel"/>
    <w:tmpl w:val="2C6A287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B42CBA"/>
    <w:multiLevelType w:val="hybridMultilevel"/>
    <w:tmpl w:val="C62656EA"/>
    <w:lvl w:ilvl="0" w:tplc="429256D4">
      <w:start w:val="3"/>
      <w:numFmt w:val="bullet"/>
      <w:pStyle w:val="List1"/>
      <w:lvlText w:val="–"/>
      <w:lvlJc w:val="left"/>
      <w:pPr>
        <w:ind w:left="1440" w:hanging="360"/>
      </w:pPr>
      <w:rPr>
        <w:rFonts w:ascii="Times New Roman" w:eastAsiaTheme="minorEastAsia" w:hAnsi="Times New Roman" w:cs="Times New Roman" w:hint="default"/>
      </w:rPr>
    </w:lvl>
    <w:lvl w:ilvl="1" w:tplc="3FE0C240">
      <w:start w:val="1"/>
      <w:numFmt w:val="bullet"/>
      <w:lvlText w:val="o"/>
      <w:lvlJc w:val="left"/>
      <w:pPr>
        <w:ind w:left="1418" w:hanging="284"/>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BC3A91"/>
    <w:multiLevelType w:val="multilevel"/>
    <w:tmpl w:val="BA02762A"/>
    <w:lvl w:ilvl="0">
      <w:start w:val="1"/>
      <w:numFmt w:val="lowerLetter"/>
      <w:lvlText w:val="%1)"/>
      <w:lvlJc w:val="left"/>
      <w:pPr>
        <w:ind w:left="851" w:hanging="284"/>
      </w:pPr>
      <w:rPr>
        <w:rFonts w:hint="default"/>
      </w:rPr>
    </w:lvl>
    <w:lvl w:ilvl="1">
      <w:start w:val="1"/>
      <w:numFmt w:val="lowerLetter"/>
      <w:suff w:val="space"/>
      <w:lvlText w:val="%2)"/>
      <w:lvlJc w:val="left"/>
      <w:pPr>
        <w:ind w:left="851" w:hanging="284"/>
      </w:pPr>
      <w:rPr>
        <w:rFonts w:hint="default"/>
        <w:b w:val="0"/>
      </w:rPr>
    </w:lvl>
    <w:lvl w:ilvl="2">
      <w:start w:val="1"/>
      <w:numFmt w:val="decimal"/>
      <w:suff w:val="space"/>
      <w:lvlText w:val="%3)"/>
      <w:lvlJc w:val="right"/>
      <w:pPr>
        <w:ind w:left="144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F44501F"/>
    <w:multiLevelType w:val="hybridMultilevel"/>
    <w:tmpl w:val="1918F73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52377C"/>
    <w:multiLevelType w:val="hybridMultilevel"/>
    <w:tmpl w:val="82FCA4B6"/>
    <w:lvl w:ilvl="0" w:tplc="9ED00AA6">
      <w:start w:val="1"/>
      <w:numFmt w:val="decimal"/>
      <w:lvlText w:val="%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940670E"/>
    <w:multiLevelType w:val="multilevel"/>
    <w:tmpl w:val="A216D36E"/>
    <w:lvl w:ilvl="0">
      <w:start w:val="1"/>
      <w:numFmt w:val="decimal"/>
      <w:pStyle w:val="Heading1"/>
      <w:suff w:val="space"/>
      <w:lvlText w:val="%1"/>
      <w:lvlJc w:val="left"/>
      <w:pPr>
        <w:ind w:left="0" w:firstLine="567"/>
      </w:pPr>
      <w:rPr>
        <w:rFonts w:hint="default"/>
      </w:rPr>
    </w:lvl>
    <w:lvl w:ilvl="1">
      <w:start w:val="1"/>
      <w:numFmt w:val="decimal"/>
      <w:pStyle w:val="Heading2"/>
      <w:suff w:val="space"/>
      <w:lvlText w:val="%1.%2"/>
      <w:lvlJc w:val="left"/>
      <w:pPr>
        <w:ind w:left="0" w:firstLine="567"/>
      </w:pPr>
      <w:rPr>
        <w:rFonts w:hint="default"/>
      </w:rPr>
    </w:lvl>
    <w:lvl w:ilvl="2">
      <w:start w:val="1"/>
      <w:numFmt w:val="decimal"/>
      <w:pStyle w:val="Heading3"/>
      <w:suff w:val="space"/>
      <w:lvlText w:val="%1.%2.%3"/>
      <w:lvlJc w:val="left"/>
      <w:pPr>
        <w:ind w:left="0" w:firstLine="567"/>
      </w:pPr>
      <w:rPr>
        <w:rFonts w:hint="default"/>
      </w:rPr>
    </w:lvl>
    <w:lvl w:ilvl="3">
      <w:start w:val="1"/>
      <w:numFmt w:val="decimal"/>
      <w:pStyle w:val="Heading4"/>
      <w:suff w:val="space"/>
      <w:lvlText w:val="%1.%2.%3.%4"/>
      <w:lvlJc w:val="left"/>
      <w:pPr>
        <w:ind w:left="0" w:firstLine="567"/>
      </w:pPr>
      <w:rPr>
        <w:rFonts w:hint="default"/>
      </w:rPr>
    </w:lvl>
    <w:lvl w:ilvl="4">
      <w:start w:val="1"/>
      <w:numFmt w:val="decimal"/>
      <w:pStyle w:val="Heading5"/>
      <w:suff w:val="space"/>
      <w:lvlText w:val="%1.%2.%3.%4.%5"/>
      <w:lvlJc w:val="left"/>
      <w:pPr>
        <w:ind w:left="0" w:firstLine="567"/>
      </w:pPr>
      <w:rPr>
        <w:rFonts w:hint="default"/>
      </w:rPr>
    </w:lvl>
    <w:lvl w:ilvl="5">
      <w:start w:val="1"/>
      <w:numFmt w:val="decimal"/>
      <w:pStyle w:val="Heading6"/>
      <w:suff w:val="space"/>
      <w:lvlText w:val="%1.%2.%3.%4.%5.%6"/>
      <w:lvlJc w:val="left"/>
      <w:pPr>
        <w:ind w:left="0" w:firstLine="567"/>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A59044D"/>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253158B"/>
    <w:multiLevelType w:val="hybridMultilevel"/>
    <w:tmpl w:val="533807E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281582"/>
    <w:multiLevelType w:val="hybridMultilevel"/>
    <w:tmpl w:val="88E8D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41FDA"/>
    <w:multiLevelType w:val="multilevel"/>
    <w:tmpl w:val="BD643F6A"/>
    <w:lvl w:ilvl="0">
      <w:start w:val="1"/>
      <w:numFmt w:val="decimal"/>
      <w:lvlText w:val="%1"/>
      <w:lvlJc w:val="left"/>
      <w:pPr>
        <w:ind w:left="0" w:firstLine="0"/>
      </w:pPr>
      <w:rPr>
        <w:rFonts w:hint="default"/>
      </w:rPr>
    </w:lvl>
    <w:lvl w:ilvl="1">
      <w:start w:val="1"/>
      <w:numFmt w:val="decimal"/>
      <w:lvlRestart w:val="0"/>
      <w:lvlText w:val="%2"/>
      <w:lvlJc w:val="left"/>
      <w:pPr>
        <w:ind w:left="0" w:firstLine="0"/>
      </w:pPr>
      <w:rPr>
        <w:rFonts w:ascii="Consolas" w:hAnsi="Consolas" w:hint="default"/>
        <w:sz w:val="20"/>
        <w:szCs w:val="20"/>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nsid w:val="3B544BB3"/>
    <w:multiLevelType w:val="hybridMultilevel"/>
    <w:tmpl w:val="B1BE61F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FBF3CFC"/>
    <w:multiLevelType w:val="hybridMultilevel"/>
    <w:tmpl w:val="E9DC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460F13"/>
    <w:multiLevelType w:val="multilevel"/>
    <w:tmpl w:val="1C788DF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47AC526F"/>
    <w:multiLevelType w:val="multilevel"/>
    <w:tmpl w:val="6284EDD4"/>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57C9012D"/>
    <w:multiLevelType w:val="hybridMultilevel"/>
    <w:tmpl w:val="BE6E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16EC8"/>
    <w:multiLevelType w:val="hybridMultilevel"/>
    <w:tmpl w:val="63A2AFEE"/>
    <w:lvl w:ilvl="0" w:tplc="C630CB8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673CA5"/>
    <w:multiLevelType w:val="hybridMultilevel"/>
    <w:tmpl w:val="737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6E5D3E"/>
    <w:multiLevelType w:val="hybridMultilevel"/>
    <w:tmpl w:val="DA709960"/>
    <w:lvl w:ilvl="0" w:tplc="F6329BBE">
      <w:start w:val="1"/>
      <w:numFmt w:val="decimal"/>
      <w:pStyle w:val="PinPointheading"/>
      <w:lvlText w:val="%1."/>
      <w:lvlJc w:val="left"/>
      <w:pPr>
        <w:ind w:left="1287" w:hanging="360"/>
      </w:pPr>
      <w:rPr>
        <w:rFonts w:hint="default"/>
        <w:b/>
        <w:i w:val="0"/>
      </w:rPr>
    </w:lvl>
    <w:lvl w:ilvl="1" w:tplc="CB0E87F4">
      <w:numFmt w:val="bullet"/>
      <w:lvlText w:val="•"/>
      <w:lvlJc w:val="left"/>
      <w:pPr>
        <w:ind w:left="2367" w:hanging="720"/>
      </w:pPr>
      <w:rPr>
        <w:rFonts w:ascii="Times New Roman" w:eastAsiaTheme="minorEastAsia" w:hAnsi="Times New Roman" w:cs="Times New Roman" w:hint="default"/>
      </w:rPr>
    </w:lvl>
    <w:lvl w:ilvl="2" w:tplc="7C96FE56">
      <w:numFmt w:val="bullet"/>
      <w:lvlText w:val=""/>
      <w:lvlJc w:val="left"/>
      <w:pPr>
        <w:ind w:left="3267" w:hanging="720"/>
      </w:pPr>
      <w:rPr>
        <w:rFonts w:ascii="Symbol" w:eastAsiaTheme="minorEastAsia" w:hAnsi="Symbol" w:cstheme="minorBidi"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AB024D3"/>
    <w:multiLevelType w:val="hybridMultilevel"/>
    <w:tmpl w:val="883AA200"/>
    <w:lvl w:ilvl="0" w:tplc="083A1380">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3531CC"/>
    <w:multiLevelType w:val="multilevel"/>
    <w:tmpl w:val="EBE8B8F0"/>
    <w:lvl w:ilvl="0">
      <w:start w:val="1"/>
      <w:numFmt w:val="lowerLetter"/>
      <w:lvlText w:val="%1)"/>
      <w:lvlJc w:val="left"/>
      <w:pPr>
        <w:ind w:left="851" w:hanging="284"/>
      </w:pPr>
      <w:rPr>
        <w:rFonts w:hint="default"/>
      </w:rPr>
    </w:lvl>
    <w:lvl w:ilvl="1">
      <w:start w:val="1"/>
      <w:numFmt w:val="decimal"/>
      <w:lvlText w:val="%2)"/>
      <w:lvlJc w:val="left"/>
      <w:pPr>
        <w:ind w:left="1440" w:hanging="360"/>
      </w:pPr>
      <w:rPr>
        <w:rFonts w:hint="default"/>
        <w:b w:val="0"/>
      </w:rPr>
    </w:lvl>
    <w:lvl w:ilvl="2">
      <w:start w:val="1"/>
      <w:numFmt w:val="decimal"/>
      <w:suff w:val="space"/>
      <w:lvlText w:val="%3)"/>
      <w:lvlJc w:val="right"/>
      <w:pPr>
        <w:ind w:left="1950" w:hanging="36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6"/>
  </w:num>
  <w:num w:numId="3">
    <w:abstractNumId w:val="10"/>
  </w:num>
  <w:num w:numId="4">
    <w:abstractNumId w:val="8"/>
  </w:num>
  <w:num w:numId="5">
    <w:abstractNumId w:val="1"/>
  </w:num>
  <w:num w:numId="6">
    <w:abstractNumId w:val="5"/>
  </w:num>
  <w:num w:numId="7">
    <w:abstractNumId w:val="15"/>
  </w:num>
  <w:num w:numId="8">
    <w:abstractNumId w:val="17"/>
  </w:num>
  <w:num w:numId="9">
    <w:abstractNumId w:val="12"/>
  </w:num>
  <w:num w:numId="10">
    <w:abstractNumId w:val="9"/>
  </w:num>
  <w:num w:numId="11">
    <w:abstractNumId w:val="2"/>
  </w:num>
  <w:num w:numId="12">
    <w:abstractNumId w:val="4"/>
  </w:num>
  <w:num w:numId="13">
    <w:abstractNumId w:val="11"/>
  </w:num>
  <w:num w:numId="14">
    <w:abstractNumId w:val="6"/>
  </w:num>
  <w:num w:numId="15">
    <w:abstractNumId w:val="18"/>
  </w:num>
  <w:num w:numId="16">
    <w:abstractNumId w:val="13"/>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20"/>
  </w:num>
  <w:num w:numId="21">
    <w:abstractNumId w:val="14"/>
  </w:num>
  <w:num w:numId="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B6510"/>
    <w:rsid w:val="00006130"/>
    <w:rsid w:val="00011C73"/>
    <w:rsid w:val="00012248"/>
    <w:rsid w:val="00012DE3"/>
    <w:rsid w:val="00013C91"/>
    <w:rsid w:val="000150BE"/>
    <w:rsid w:val="00015C9A"/>
    <w:rsid w:val="00015D39"/>
    <w:rsid w:val="00020E7F"/>
    <w:rsid w:val="00025524"/>
    <w:rsid w:val="000264BE"/>
    <w:rsid w:val="00026B19"/>
    <w:rsid w:val="0002702A"/>
    <w:rsid w:val="00031930"/>
    <w:rsid w:val="000353B7"/>
    <w:rsid w:val="00035EC0"/>
    <w:rsid w:val="000370AE"/>
    <w:rsid w:val="0004032D"/>
    <w:rsid w:val="00041541"/>
    <w:rsid w:val="00042D81"/>
    <w:rsid w:val="0004577A"/>
    <w:rsid w:val="00045C7F"/>
    <w:rsid w:val="00051354"/>
    <w:rsid w:val="0005236B"/>
    <w:rsid w:val="000559BF"/>
    <w:rsid w:val="00056CE0"/>
    <w:rsid w:val="00057EA8"/>
    <w:rsid w:val="0006038A"/>
    <w:rsid w:val="000657BF"/>
    <w:rsid w:val="00066906"/>
    <w:rsid w:val="00071340"/>
    <w:rsid w:val="00071B88"/>
    <w:rsid w:val="00072E3D"/>
    <w:rsid w:val="0007586E"/>
    <w:rsid w:val="00080811"/>
    <w:rsid w:val="00086C59"/>
    <w:rsid w:val="00091857"/>
    <w:rsid w:val="0009519A"/>
    <w:rsid w:val="000A6833"/>
    <w:rsid w:val="000A6EA2"/>
    <w:rsid w:val="000B10A7"/>
    <w:rsid w:val="000B183B"/>
    <w:rsid w:val="000B20C0"/>
    <w:rsid w:val="000B4E2B"/>
    <w:rsid w:val="000B642C"/>
    <w:rsid w:val="000B6510"/>
    <w:rsid w:val="000C4314"/>
    <w:rsid w:val="000C6953"/>
    <w:rsid w:val="000D4415"/>
    <w:rsid w:val="000E1FBD"/>
    <w:rsid w:val="000E511B"/>
    <w:rsid w:val="000E5D65"/>
    <w:rsid w:val="000E75C4"/>
    <w:rsid w:val="000E7916"/>
    <w:rsid w:val="000F39B0"/>
    <w:rsid w:val="000F542B"/>
    <w:rsid w:val="000F5768"/>
    <w:rsid w:val="000F588E"/>
    <w:rsid w:val="000F79FB"/>
    <w:rsid w:val="00104DE9"/>
    <w:rsid w:val="00105170"/>
    <w:rsid w:val="00107489"/>
    <w:rsid w:val="00110F79"/>
    <w:rsid w:val="001116BA"/>
    <w:rsid w:val="001146BE"/>
    <w:rsid w:val="001148A1"/>
    <w:rsid w:val="00117D46"/>
    <w:rsid w:val="00122AC3"/>
    <w:rsid w:val="00124624"/>
    <w:rsid w:val="0012686E"/>
    <w:rsid w:val="001303B5"/>
    <w:rsid w:val="001339A2"/>
    <w:rsid w:val="001345E5"/>
    <w:rsid w:val="00135248"/>
    <w:rsid w:val="0013763D"/>
    <w:rsid w:val="00137D25"/>
    <w:rsid w:val="00140EF2"/>
    <w:rsid w:val="001425CF"/>
    <w:rsid w:val="00143CCB"/>
    <w:rsid w:val="00144AE7"/>
    <w:rsid w:val="0014619A"/>
    <w:rsid w:val="00147AFD"/>
    <w:rsid w:val="00147C0C"/>
    <w:rsid w:val="00147C87"/>
    <w:rsid w:val="001505BA"/>
    <w:rsid w:val="00150942"/>
    <w:rsid w:val="00154B1D"/>
    <w:rsid w:val="0015544F"/>
    <w:rsid w:val="001568C2"/>
    <w:rsid w:val="00162511"/>
    <w:rsid w:val="00163BF9"/>
    <w:rsid w:val="00170176"/>
    <w:rsid w:val="00175AA2"/>
    <w:rsid w:val="00176AB1"/>
    <w:rsid w:val="00180BAE"/>
    <w:rsid w:val="00182C69"/>
    <w:rsid w:val="00183F8C"/>
    <w:rsid w:val="00184F97"/>
    <w:rsid w:val="00190AB4"/>
    <w:rsid w:val="001934D1"/>
    <w:rsid w:val="00196AB9"/>
    <w:rsid w:val="00196AC9"/>
    <w:rsid w:val="001977BB"/>
    <w:rsid w:val="001A0F27"/>
    <w:rsid w:val="001B1483"/>
    <w:rsid w:val="001B5575"/>
    <w:rsid w:val="001C4A15"/>
    <w:rsid w:val="001C71D5"/>
    <w:rsid w:val="001D01FB"/>
    <w:rsid w:val="001D2019"/>
    <w:rsid w:val="001D657E"/>
    <w:rsid w:val="001E2938"/>
    <w:rsid w:val="001E474E"/>
    <w:rsid w:val="001F0EA9"/>
    <w:rsid w:val="001F1B61"/>
    <w:rsid w:val="001F1DB2"/>
    <w:rsid w:val="00200AF2"/>
    <w:rsid w:val="00205E31"/>
    <w:rsid w:val="002067C7"/>
    <w:rsid w:val="00207121"/>
    <w:rsid w:val="002112D3"/>
    <w:rsid w:val="002219BF"/>
    <w:rsid w:val="002223C5"/>
    <w:rsid w:val="00223589"/>
    <w:rsid w:val="00223EEA"/>
    <w:rsid w:val="00224111"/>
    <w:rsid w:val="00224652"/>
    <w:rsid w:val="002269D9"/>
    <w:rsid w:val="00226C52"/>
    <w:rsid w:val="002319E8"/>
    <w:rsid w:val="00231A4C"/>
    <w:rsid w:val="00232D46"/>
    <w:rsid w:val="0023350A"/>
    <w:rsid w:val="00234436"/>
    <w:rsid w:val="00236528"/>
    <w:rsid w:val="00240038"/>
    <w:rsid w:val="00250573"/>
    <w:rsid w:val="002519B2"/>
    <w:rsid w:val="00252877"/>
    <w:rsid w:val="002553AC"/>
    <w:rsid w:val="00255448"/>
    <w:rsid w:val="00255ECC"/>
    <w:rsid w:val="002618B8"/>
    <w:rsid w:val="002661C9"/>
    <w:rsid w:val="00270118"/>
    <w:rsid w:val="002743C4"/>
    <w:rsid w:val="002744A3"/>
    <w:rsid w:val="00275D35"/>
    <w:rsid w:val="00276B7C"/>
    <w:rsid w:val="00277CD7"/>
    <w:rsid w:val="00282326"/>
    <w:rsid w:val="0028589B"/>
    <w:rsid w:val="00286878"/>
    <w:rsid w:val="002869E7"/>
    <w:rsid w:val="0028701E"/>
    <w:rsid w:val="00287CCD"/>
    <w:rsid w:val="002A0DD1"/>
    <w:rsid w:val="002A38F6"/>
    <w:rsid w:val="002A6945"/>
    <w:rsid w:val="002B1421"/>
    <w:rsid w:val="002B40C6"/>
    <w:rsid w:val="002B5975"/>
    <w:rsid w:val="002B61B6"/>
    <w:rsid w:val="002C424A"/>
    <w:rsid w:val="002C56A2"/>
    <w:rsid w:val="002D00EE"/>
    <w:rsid w:val="002D576B"/>
    <w:rsid w:val="002E07B3"/>
    <w:rsid w:val="002E0AB2"/>
    <w:rsid w:val="002E0DA1"/>
    <w:rsid w:val="002E0EB7"/>
    <w:rsid w:val="002E11F1"/>
    <w:rsid w:val="002E439E"/>
    <w:rsid w:val="002E496B"/>
    <w:rsid w:val="002F2009"/>
    <w:rsid w:val="002F66B9"/>
    <w:rsid w:val="002F7103"/>
    <w:rsid w:val="002F798D"/>
    <w:rsid w:val="00301BD0"/>
    <w:rsid w:val="003033F7"/>
    <w:rsid w:val="00303FB5"/>
    <w:rsid w:val="00306376"/>
    <w:rsid w:val="00307F1B"/>
    <w:rsid w:val="003106BD"/>
    <w:rsid w:val="00311354"/>
    <w:rsid w:val="0031187A"/>
    <w:rsid w:val="00313A40"/>
    <w:rsid w:val="00313F8B"/>
    <w:rsid w:val="00315ADA"/>
    <w:rsid w:val="00317B3C"/>
    <w:rsid w:val="003232CE"/>
    <w:rsid w:val="0032437E"/>
    <w:rsid w:val="003259F2"/>
    <w:rsid w:val="003273D9"/>
    <w:rsid w:val="003276C0"/>
    <w:rsid w:val="0033409D"/>
    <w:rsid w:val="00335364"/>
    <w:rsid w:val="00341621"/>
    <w:rsid w:val="00341910"/>
    <w:rsid w:val="00344411"/>
    <w:rsid w:val="0034498D"/>
    <w:rsid w:val="003451C1"/>
    <w:rsid w:val="003456BA"/>
    <w:rsid w:val="00346998"/>
    <w:rsid w:val="00352D84"/>
    <w:rsid w:val="0035437E"/>
    <w:rsid w:val="0035750A"/>
    <w:rsid w:val="00361DB4"/>
    <w:rsid w:val="00361F98"/>
    <w:rsid w:val="00366F05"/>
    <w:rsid w:val="00367AEA"/>
    <w:rsid w:val="00376871"/>
    <w:rsid w:val="00377D13"/>
    <w:rsid w:val="0038019E"/>
    <w:rsid w:val="00380756"/>
    <w:rsid w:val="0039000D"/>
    <w:rsid w:val="003913C3"/>
    <w:rsid w:val="0039270A"/>
    <w:rsid w:val="00394CDC"/>
    <w:rsid w:val="003A1240"/>
    <w:rsid w:val="003A2AF9"/>
    <w:rsid w:val="003A4507"/>
    <w:rsid w:val="003A6094"/>
    <w:rsid w:val="003A6713"/>
    <w:rsid w:val="003B04E8"/>
    <w:rsid w:val="003B39B0"/>
    <w:rsid w:val="003C06FB"/>
    <w:rsid w:val="003C2EE9"/>
    <w:rsid w:val="003C4DAC"/>
    <w:rsid w:val="003C7799"/>
    <w:rsid w:val="003D289A"/>
    <w:rsid w:val="003D5CC5"/>
    <w:rsid w:val="003D6A29"/>
    <w:rsid w:val="003D6E32"/>
    <w:rsid w:val="003E15F4"/>
    <w:rsid w:val="003E2E17"/>
    <w:rsid w:val="003E3550"/>
    <w:rsid w:val="003E3B60"/>
    <w:rsid w:val="003E6A26"/>
    <w:rsid w:val="003E75F9"/>
    <w:rsid w:val="00402269"/>
    <w:rsid w:val="004055AA"/>
    <w:rsid w:val="004066FD"/>
    <w:rsid w:val="004103D7"/>
    <w:rsid w:val="00411A1D"/>
    <w:rsid w:val="00414B3B"/>
    <w:rsid w:val="00415935"/>
    <w:rsid w:val="004168E0"/>
    <w:rsid w:val="00416A80"/>
    <w:rsid w:val="00420262"/>
    <w:rsid w:val="004214C0"/>
    <w:rsid w:val="004255FE"/>
    <w:rsid w:val="00425E43"/>
    <w:rsid w:val="00426862"/>
    <w:rsid w:val="004269D4"/>
    <w:rsid w:val="00426AD6"/>
    <w:rsid w:val="00430857"/>
    <w:rsid w:val="00433C07"/>
    <w:rsid w:val="00434067"/>
    <w:rsid w:val="004355F6"/>
    <w:rsid w:val="00442264"/>
    <w:rsid w:val="00443B41"/>
    <w:rsid w:val="004453D2"/>
    <w:rsid w:val="00445C63"/>
    <w:rsid w:val="00450105"/>
    <w:rsid w:val="004517AD"/>
    <w:rsid w:val="0045330C"/>
    <w:rsid w:val="00454B47"/>
    <w:rsid w:val="0045683E"/>
    <w:rsid w:val="00462B4A"/>
    <w:rsid w:val="00463626"/>
    <w:rsid w:val="00463FF2"/>
    <w:rsid w:val="004641FA"/>
    <w:rsid w:val="004645A0"/>
    <w:rsid w:val="00467029"/>
    <w:rsid w:val="00470763"/>
    <w:rsid w:val="00472790"/>
    <w:rsid w:val="00473011"/>
    <w:rsid w:val="00474834"/>
    <w:rsid w:val="00475805"/>
    <w:rsid w:val="00475A8E"/>
    <w:rsid w:val="0047682A"/>
    <w:rsid w:val="00480222"/>
    <w:rsid w:val="004825F5"/>
    <w:rsid w:val="0048302E"/>
    <w:rsid w:val="004932FF"/>
    <w:rsid w:val="00493EFF"/>
    <w:rsid w:val="00493F6C"/>
    <w:rsid w:val="004A0CA5"/>
    <w:rsid w:val="004A37D7"/>
    <w:rsid w:val="004A411C"/>
    <w:rsid w:val="004A55AE"/>
    <w:rsid w:val="004B3289"/>
    <w:rsid w:val="004B44BC"/>
    <w:rsid w:val="004B586A"/>
    <w:rsid w:val="004B7AF9"/>
    <w:rsid w:val="004B7FF1"/>
    <w:rsid w:val="004C1533"/>
    <w:rsid w:val="004C21A3"/>
    <w:rsid w:val="004C641C"/>
    <w:rsid w:val="004C74E2"/>
    <w:rsid w:val="004C7DBA"/>
    <w:rsid w:val="004D2D06"/>
    <w:rsid w:val="004D7B8C"/>
    <w:rsid w:val="004E08F2"/>
    <w:rsid w:val="004E282C"/>
    <w:rsid w:val="004E67E3"/>
    <w:rsid w:val="004E7A2B"/>
    <w:rsid w:val="004F0D95"/>
    <w:rsid w:val="004F3553"/>
    <w:rsid w:val="004F4659"/>
    <w:rsid w:val="004F5EE6"/>
    <w:rsid w:val="004F71FC"/>
    <w:rsid w:val="005001B4"/>
    <w:rsid w:val="00500694"/>
    <w:rsid w:val="00500C50"/>
    <w:rsid w:val="00500ED9"/>
    <w:rsid w:val="00510710"/>
    <w:rsid w:val="00512A88"/>
    <w:rsid w:val="00515ACA"/>
    <w:rsid w:val="00515D2B"/>
    <w:rsid w:val="0052048E"/>
    <w:rsid w:val="00520640"/>
    <w:rsid w:val="0052135C"/>
    <w:rsid w:val="0052155C"/>
    <w:rsid w:val="00522454"/>
    <w:rsid w:val="0052247E"/>
    <w:rsid w:val="00526FF9"/>
    <w:rsid w:val="00534242"/>
    <w:rsid w:val="00535C5E"/>
    <w:rsid w:val="00536704"/>
    <w:rsid w:val="0054091F"/>
    <w:rsid w:val="00540F6B"/>
    <w:rsid w:val="00541EB6"/>
    <w:rsid w:val="00542754"/>
    <w:rsid w:val="005428CB"/>
    <w:rsid w:val="00543453"/>
    <w:rsid w:val="00543DC4"/>
    <w:rsid w:val="00544167"/>
    <w:rsid w:val="00544DFE"/>
    <w:rsid w:val="00546D47"/>
    <w:rsid w:val="00550673"/>
    <w:rsid w:val="0055112E"/>
    <w:rsid w:val="005521E4"/>
    <w:rsid w:val="00554C7B"/>
    <w:rsid w:val="00554CC4"/>
    <w:rsid w:val="0055642C"/>
    <w:rsid w:val="00557898"/>
    <w:rsid w:val="00557EEC"/>
    <w:rsid w:val="00561E8C"/>
    <w:rsid w:val="00563F5C"/>
    <w:rsid w:val="00565773"/>
    <w:rsid w:val="00565ABA"/>
    <w:rsid w:val="00566565"/>
    <w:rsid w:val="00567AE8"/>
    <w:rsid w:val="00571286"/>
    <w:rsid w:val="00575CDC"/>
    <w:rsid w:val="005766CA"/>
    <w:rsid w:val="005810E2"/>
    <w:rsid w:val="005813EC"/>
    <w:rsid w:val="005846D1"/>
    <w:rsid w:val="0058744B"/>
    <w:rsid w:val="00590C8C"/>
    <w:rsid w:val="00593975"/>
    <w:rsid w:val="00593F69"/>
    <w:rsid w:val="00595E7A"/>
    <w:rsid w:val="00597A69"/>
    <w:rsid w:val="005A0FE1"/>
    <w:rsid w:val="005A1B12"/>
    <w:rsid w:val="005B2715"/>
    <w:rsid w:val="005B3B16"/>
    <w:rsid w:val="005B4E5C"/>
    <w:rsid w:val="005C47A7"/>
    <w:rsid w:val="005C4C29"/>
    <w:rsid w:val="005D3A50"/>
    <w:rsid w:val="005D4C5C"/>
    <w:rsid w:val="005E0F9F"/>
    <w:rsid w:val="005E1A73"/>
    <w:rsid w:val="005E41BA"/>
    <w:rsid w:val="005F2E98"/>
    <w:rsid w:val="005F4092"/>
    <w:rsid w:val="005F6EC2"/>
    <w:rsid w:val="006002E1"/>
    <w:rsid w:val="00600E4C"/>
    <w:rsid w:val="00602857"/>
    <w:rsid w:val="0060523A"/>
    <w:rsid w:val="0061070F"/>
    <w:rsid w:val="00613FE5"/>
    <w:rsid w:val="006175A6"/>
    <w:rsid w:val="006214BD"/>
    <w:rsid w:val="006218B8"/>
    <w:rsid w:val="00624099"/>
    <w:rsid w:val="00624E51"/>
    <w:rsid w:val="00640BFC"/>
    <w:rsid w:val="00650501"/>
    <w:rsid w:val="00663189"/>
    <w:rsid w:val="00665688"/>
    <w:rsid w:val="00665AA4"/>
    <w:rsid w:val="00670A81"/>
    <w:rsid w:val="0067164D"/>
    <w:rsid w:val="006717EB"/>
    <w:rsid w:val="00675C5F"/>
    <w:rsid w:val="0068112F"/>
    <w:rsid w:val="00684B8D"/>
    <w:rsid w:val="006862DA"/>
    <w:rsid w:val="0069086A"/>
    <w:rsid w:val="00690B4B"/>
    <w:rsid w:val="00691B38"/>
    <w:rsid w:val="00692339"/>
    <w:rsid w:val="006929B5"/>
    <w:rsid w:val="00693F7A"/>
    <w:rsid w:val="006954D6"/>
    <w:rsid w:val="0069760D"/>
    <w:rsid w:val="00697A15"/>
    <w:rsid w:val="006A0B88"/>
    <w:rsid w:val="006A11FA"/>
    <w:rsid w:val="006A4E4D"/>
    <w:rsid w:val="006A5474"/>
    <w:rsid w:val="006A6C1B"/>
    <w:rsid w:val="006B66A1"/>
    <w:rsid w:val="006B6964"/>
    <w:rsid w:val="006B76EF"/>
    <w:rsid w:val="006C3485"/>
    <w:rsid w:val="006C3A34"/>
    <w:rsid w:val="006C3E26"/>
    <w:rsid w:val="006D22EC"/>
    <w:rsid w:val="006D37FD"/>
    <w:rsid w:val="006D62D1"/>
    <w:rsid w:val="006D7F6D"/>
    <w:rsid w:val="006E1697"/>
    <w:rsid w:val="006E1E7C"/>
    <w:rsid w:val="006E5F08"/>
    <w:rsid w:val="006E5F62"/>
    <w:rsid w:val="006E6B30"/>
    <w:rsid w:val="006E79F9"/>
    <w:rsid w:val="006F4241"/>
    <w:rsid w:val="006F5FF0"/>
    <w:rsid w:val="006F68FA"/>
    <w:rsid w:val="00702A6E"/>
    <w:rsid w:val="00706CD8"/>
    <w:rsid w:val="007071D7"/>
    <w:rsid w:val="00710705"/>
    <w:rsid w:val="007149DA"/>
    <w:rsid w:val="0071535A"/>
    <w:rsid w:val="00715CE1"/>
    <w:rsid w:val="007179C9"/>
    <w:rsid w:val="007205C1"/>
    <w:rsid w:val="00720859"/>
    <w:rsid w:val="00721ACC"/>
    <w:rsid w:val="00721FEB"/>
    <w:rsid w:val="00725D76"/>
    <w:rsid w:val="00726AC3"/>
    <w:rsid w:val="007276FC"/>
    <w:rsid w:val="00732473"/>
    <w:rsid w:val="00732501"/>
    <w:rsid w:val="00736516"/>
    <w:rsid w:val="00736CA3"/>
    <w:rsid w:val="0073765D"/>
    <w:rsid w:val="00741E73"/>
    <w:rsid w:val="00742A78"/>
    <w:rsid w:val="00742DF7"/>
    <w:rsid w:val="007440CC"/>
    <w:rsid w:val="00744E5B"/>
    <w:rsid w:val="00752B71"/>
    <w:rsid w:val="007539E9"/>
    <w:rsid w:val="00757915"/>
    <w:rsid w:val="00760B5A"/>
    <w:rsid w:val="00764544"/>
    <w:rsid w:val="007659B8"/>
    <w:rsid w:val="00766D42"/>
    <w:rsid w:val="007701B6"/>
    <w:rsid w:val="00770245"/>
    <w:rsid w:val="00770B4A"/>
    <w:rsid w:val="0077328A"/>
    <w:rsid w:val="00773A16"/>
    <w:rsid w:val="0078311D"/>
    <w:rsid w:val="00791425"/>
    <w:rsid w:val="00791CEF"/>
    <w:rsid w:val="007920FF"/>
    <w:rsid w:val="007935A8"/>
    <w:rsid w:val="007A301C"/>
    <w:rsid w:val="007A452E"/>
    <w:rsid w:val="007B4486"/>
    <w:rsid w:val="007C5FED"/>
    <w:rsid w:val="007C7AF6"/>
    <w:rsid w:val="007D123C"/>
    <w:rsid w:val="007D2C5A"/>
    <w:rsid w:val="007D52DE"/>
    <w:rsid w:val="007D53BB"/>
    <w:rsid w:val="007D6C62"/>
    <w:rsid w:val="007E53BC"/>
    <w:rsid w:val="007E69B4"/>
    <w:rsid w:val="007E6FEC"/>
    <w:rsid w:val="007F4D46"/>
    <w:rsid w:val="007F53C6"/>
    <w:rsid w:val="007F7F10"/>
    <w:rsid w:val="00804330"/>
    <w:rsid w:val="00805995"/>
    <w:rsid w:val="00805DB4"/>
    <w:rsid w:val="00805EF4"/>
    <w:rsid w:val="00816DD6"/>
    <w:rsid w:val="00816E74"/>
    <w:rsid w:val="00820F87"/>
    <w:rsid w:val="00822047"/>
    <w:rsid w:val="008237C5"/>
    <w:rsid w:val="008258AB"/>
    <w:rsid w:val="00825AF0"/>
    <w:rsid w:val="00831D3D"/>
    <w:rsid w:val="00832120"/>
    <w:rsid w:val="00832DE1"/>
    <w:rsid w:val="00833710"/>
    <w:rsid w:val="00842AA0"/>
    <w:rsid w:val="00842D2C"/>
    <w:rsid w:val="00844A8F"/>
    <w:rsid w:val="00845078"/>
    <w:rsid w:val="008463A1"/>
    <w:rsid w:val="00847B8A"/>
    <w:rsid w:val="008556FA"/>
    <w:rsid w:val="00855951"/>
    <w:rsid w:val="00855ED1"/>
    <w:rsid w:val="008574EB"/>
    <w:rsid w:val="00857DE4"/>
    <w:rsid w:val="00861BB3"/>
    <w:rsid w:val="00862524"/>
    <w:rsid w:val="00865B8E"/>
    <w:rsid w:val="00865FFA"/>
    <w:rsid w:val="008702E5"/>
    <w:rsid w:val="0087385E"/>
    <w:rsid w:val="008756D7"/>
    <w:rsid w:val="0088579F"/>
    <w:rsid w:val="00885E0A"/>
    <w:rsid w:val="00886839"/>
    <w:rsid w:val="00890913"/>
    <w:rsid w:val="00895024"/>
    <w:rsid w:val="00895AE1"/>
    <w:rsid w:val="008A1272"/>
    <w:rsid w:val="008A60D3"/>
    <w:rsid w:val="008B0A1A"/>
    <w:rsid w:val="008B18CF"/>
    <w:rsid w:val="008B425A"/>
    <w:rsid w:val="008B429C"/>
    <w:rsid w:val="008B65BE"/>
    <w:rsid w:val="008B731F"/>
    <w:rsid w:val="008C026D"/>
    <w:rsid w:val="008C528D"/>
    <w:rsid w:val="008C6590"/>
    <w:rsid w:val="008C72BE"/>
    <w:rsid w:val="008C7F1F"/>
    <w:rsid w:val="008D0B82"/>
    <w:rsid w:val="008D3533"/>
    <w:rsid w:val="008D4751"/>
    <w:rsid w:val="008E08D4"/>
    <w:rsid w:val="008E0BD6"/>
    <w:rsid w:val="008E1ABD"/>
    <w:rsid w:val="008E3384"/>
    <w:rsid w:val="008E7BC6"/>
    <w:rsid w:val="008F202B"/>
    <w:rsid w:val="008F3CB3"/>
    <w:rsid w:val="008F4829"/>
    <w:rsid w:val="008F5E7C"/>
    <w:rsid w:val="008F6CBE"/>
    <w:rsid w:val="008F6DE9"/>
    <w:rsid w:val="00900D78"/>
    <w:rsid w:val="00905976"/>
    <w:rsid w:val="0090692B"/>
    <w:rsid w:val="00912399"/>
    <w:rsid w:val="00913FA2"/>
    <w:rsid w:val="00914BC8"/>
    <w:rsid w:val="0093302E"/>
    <w:rsid w:val="00936104"/>
    <w:rsid w:val="00936515"/>
    <w:rsid w:val="00943479"/>
    <w:rsid w:val="00946C69"/>
    <w:rsid w:val="0095000A"/>
    <w:rsid w:val="0095093F"/>
    <w:rsid w:val="00950C7B"/>
    <w:rsid w:val="009550F9"/>
    <w:rsid w:val="00960EC2"/>
    <w:rsid w:val="009610B7"/>
    <w:rsid w:val="009627C2"/>
    <w:rsid w:val="00962CFA"/>
    <w:rsid w:val="00963543"/>
    <w:rsid w:val="00967735"/>
    <w:rsid w:val="00971D71"/>
    <w:rsid w:val="00973917"/>
    <w:rsid w:val="00977C4E"/>
    <w:rsid w:val="00977E58"/>
    <w:rsid w:val="00985CC2"/>
    <w:rsid w:val="0098601C"/>
    <w:rsid w:val="009900C4"/>
    <w:rsid w:val="00991AD6"/>
    <w:rsid w:val="0099433B"/>
    <w:rsid w:val="00995045"/>
    <w:rsid w:val="00996EA7"/>
    <w:rsid w:val="009A100D"/>
    <w:rsid w:val="009A5F8D"/>
    <w:rsid w:val="009A6A07"/>
    <w:rsid w:val="009A6F8D"/>
    <w:rsid w:val="009B0DE8"/>
    <w:rsid w:val="009B1316"/>
    <w:rsid w:val="009B4A5D"/>
    <w:rsid w:val="009B4AE3"/>
    <w:rsid w:val="009B5D1D"/>
    <w:rsid w:val="009C1B21"/>
    <w:rsid w:val="009C4677"/>
    <w:rsid w:val="009C51D0"/>
    <w:rsid w:val="009D10EB"/>
    <w:rsid w:val="009D11A3"/>
    <w:rsid w:val="009D21AE"/>
    <w:rsid w:val="009D4138"/>
    <w:rsid w:val="009D7E40"/>
    <w:rsid w:val="009E0246"/>
    <w:rsid w:val="009E2B03"/>
    <w:rsid w:val="009E43A8"/>
    <w:rsid w:val="009E47FB"/>
    <w:rsid w:val="009E5D37"/>
    <w:rsid w:val="009E6DE3"/>
    <w:rsid w:val="009E7781"/>
    <w:rsid w:val="009F1558"/>
    <w:rsid w:val="009F2301"/>
    <w:rsid w:val="009F3CF1"/>
    <w:rsid w:val="009F3F78"/>
    <w:rsid w:val="009F5568"/>
    <w:rsid w:val="009F76AF"/>
    <w:rsid w:val="00A001D7"/>
    <w:rsid w:val="00A0166B"/>
    <w:rsid w:val="00A02205"/>
    <w:rsid w:val="00A03918"/>
    <w:rsid w:val="00A039F3"/>
    <w:rsid w:val="00A05674"/>
    <w:rsid w:val="00A0641A"/>
    <w:rsid w:val="00A07AFC"/>
    <w:rsid w:val="00A07EAC"/>
    <w:rsid w:val="00A11DB5"/>
    <w:rsid w:val="00A13F36"/>
    <w:rsid w:val="00A15522"/>
    <w:rsid w:val="00A17CE2"/>
    <w:rsid w:val="00A21309"/>
    <w:rsid w:val="00A246B2"/>
    <w:rsid w:val="00A25111"/>
    <w:rsid w:val="00A268F5"/>
    <w:rsid w:val="00A27241"/>
    <w:rsid w:val="00A27D34"/>
    <w:rsid w:val="00A30F1F"/>
    <w:rsid w:val="00A33608"/>
    <w:rsid w:val="00A347BC"/>
    <w:rsid w:val="00A37491"/>
    <w:rsid w:val="00A419C0"/>
    <w:rsid w:val="00A439FE"/>
    <w:rsid w:val="00A45D28"/>
    <w:rsid w:val="00A50EB5"/>
    <w:rsid w:val="00A51363"/>
    <w:rsid w:val="00A51478"/>
    <w:rsid w:val="00A5709E"/>
    <w:rsid w:val="00A57313"/>
    <w:rsid w:val="00A66A56"/>
    <w:rsid w:val="00A7710A"/>
    <w:rsid w:val="00A81947"/>
    <w:rsid w:val="00A85F45"/>
    <w:rsid w:val="00A9187F"/>
    <w:rsid w:val="00A92B89"/>
    <w:rsid w:val="00A94298"/>
    <w:rsid w:val="00A957A6"/>
    <w:rsid w:val="00A97DCC"/>
    <w:rsid w:val="00AA007F"/>
    <w:rsid w:val="00AA0C1F"/>
    <w:rsid w:val="00AA0D33"/>
    <w:rsid w:val="00AA3C4F"/>
    <w:rsid w:val="00AA5EE8"/>
    <w:rsid w:val="00AB1215"/>
    <w:rsid w:val="00AB25F7"/>
    <w:rsid w:val="00AB2F9A"/>
    <w:rsid w:val="00AB5894"/>
    <w:rsid w:val="00AC369C"/>
    <w:rsid w:val="00AD19E5"/>
    <w:rsid w:val="00AD5DA9"/>
    <w:rsid w:val="00AD7C0B"/>
    <w:rsid w:val="00AE223D"/>
    <w:rsid w:val="00AE2D3A"/>
    <w:rsid w:val="00AE4470"/>
    <w:rsid w:val="00AE5911"/>
    <w:rsid w:val="00AE7D5E"/>
    <w:rsid w:val="00AF0E1A"/>
    <w:rsid w:val="00AF5C7F"/>
    <w:rsid w:val="00B0070D"/>
    <w:rsid w:val="00B03B72"/>
    <w:rsid w:val="00B048D0"/>
    <w:rsid w:val="00B06103"/>
    <w:rsid w:val="00B07C2A"/>
    <w:rsid w:val="00B155A7"/>
    <w:rsid w:val="00B204C4"/>
    <w:rsid w:val="00B30E4A"/>
    <w:rsid w:val="00B32904"/>
    <w:rsid w:val="00B34F1E"/>
    <w:rsid w:val="00B36D0D"/>
    <w:rsid w:val="00B427CD"/>
    <w:rsid w:val="00B4372D"/>
    <w:rsid w:val="00B43EA2"/>
    <w:rsid w:val="00B43F25"/>
    <w:rsid w:val="00B451FA"/>
    <w:rsid w:val="00B45577"/>
    <w:rsid w:val="00B5383F"/>
    <w:rsid w:val="00B53871"/>
    <w:rsid w:val="00B63EA9"/>
    <w:rsid w:val="00B67A9D"/>
    <w:rsid w:val="00B70F16"/>
    <w:rsid w:val="00B72135"/>
    <w:rsid w:val="00B72D85"/>
    <w:rsid w:val="00B76D0C"/>
    <w:rsid w:val="00B82C38"/>
    <w:rsid w:val="00B8330E"/>
    <w:rsid w:val="00B84A11"/>
    <w:rsid w:val="00B86C19"/>
    <w:rsid w:val="00B8773F"/>
    <w:rsid w:val="00B918DF"/>
    <w:rsid w:val="00B93A47"/>
    <w:rsid w:val="00B93B1E"/>
    <w:rsid w:val="00BA1853"/>
    <w:rsid w:val="00BA1BBD"/>
    <w:rsid w:val="00BA2214"/>
    <w:rsid w:val="00BA31E1"/>
    <w:rsid w:val="00BA3495"/>
    <w:rsid w:val="00BA5848"/>
    <w:rsid w:val="00BA7630"/>
    <w:rsid w:val="00BA7906"/>
    <w:rsid w:val="00BA7AB2"/>
    <w:rsid w:val="00BB0141"/>
    <w:rsid w:val="00BB04B6"/>
    <w:rsid w:val="00BB1867"/>
    <w:rsid w:val="00BB3181"/>
    <w:rsid w:val="00BB3D17"/>
    <w:rsid w:val="00BC0C64"/>
    <w:rsid w:val="00BC0D01"/>
    <w:rsid w:val="00BC36AE"/>
    <w:rsid w:val="00BC7A66"/>
    <w:rsid w:val="00BC7C85"/>
    <w:rsid w:val="00BD131B"/>
    <w:rsid w:val="00BD245A"/>
    <w:rsid w:val="00BD2F30"/>
    <w:rsid w:val="00BD53EC"/>
    <w:rsid w:val="00BE0EC7"/>
    <w:rsid w:val="00BE2A01"/>
    <w:rsid w:val="00BF0A7E"/>
    <w:rsid w:val="00BF28F2"/>
    <w:rsid w:val="00BF3810"/>
    <w:rsid w:val="00BF70DB"/>
    <w:rsid w:val="00C0227D"/>
    <w:rsid w:val="00C02B95"/>
    <w:rsid w:val="00C048CB"/>
    <w:rsid w:val="00C04EF0"/>
    <w:rsid w:val="00C12188"/>
    <w:rsid w:val="00C15D60"/>
    <w:rsid w:val="00C17A0B"/>
    <w:rsid w:val="00C209AE"/>
    <w:rsid w:val="00C235F5"/>
    <w:rsid w:val="00C2519F"/>
    <w:rsid w:val="00C252E8"/>
    <w:rsid w:val="00C2576F"/>
    <w:rsid w:val="00C30345"/>
    <w:rsid w:val="00C36857"/>
    <w:rsid w:val="00C370D4"/>
    <w:rsid w:val="00C377C0"/>
    <w:rsid w:val="00C4052F"/>
    <w:rsid w:val="00C413DD"/>
    <w:rsid w:val="00C41B5D"/>
    <w:rsid w:val="00C53ABF"/>
    <w:rsid w:val="00C604C2"/>
    <w:rsid w:val="00C6061A"/>
    <w:rsid w:val="00C6430B"/>
    <w:rsid w:val="00C64DB2"/>
    <w:rsid w:val="00C75995"/>
    <w:rsid w:val="00C76F96"/>
    <w:rsid w:val="00C858B8"/>
    <w:rsid w:val="00C85B51"/>
    <w:rsid w:val="00C86261"/>
    <w:rsid w:val="00C902FA"/>
    <w:rsid w:val="00C931DA"/>
    <w:rsid w:val="00C96530"/>
    <w:rsid w:val="00C9754C"/>
    <w:rsid w:val="00CA48F4"/>
    <w:rsid w:val="00CB318A"/>
    <w:rsid w:val="00CB33C9"/>
    <w:rsid w:val="00CB669F"/>
    <w:rsid w:val="00CB77DA"/>
    <w:rsid w:val="00CC0670"/>
    <w:rsid w:val="00CC3B7D"/>
    <w:rsid w:val="00CC63B6"/>
    <w:rsid w:val="00CC75C7"/>
    <w:rsid w:val="00CD1510"/>
    <w:rsid w:val="00CD24B6"/>
    <w:rsid w:val="00CD4EF2"/>
    <w:rsid w:val="00CD7F89"/>
    <w:rsid w:val="00CE12AE"/>
    <w:rsid w:val="00CE16AA"/>
    <w:rsid w:val="00CE1BDF"/>
    <w:rsid w:val="00CE4863"/>
    <w:rsid w:val="00CE75E3"/>
    <w:rsid w:val="00CE75F8"/>
    <w:rsid w:val="00CF0C74"/>
    <w:rsid w:val="00CF1C7D"/>
    <w:rsid w:val="00CF250E"/>
    <w:rsid w:val="00CF5852"/>
    <w:rsid w:val="00CF7201"/>
    <w:rsid w:val="00D0072D"/>
    <w:rsid w:val="00D00963"/>
    <w:rsid w:val="00D01787"/>
    <w:rsid w:val="00D020B5"/>
    <w:rsid w:val="00D02CD0"/>
    <w:rsid w:val="00D037EE"/>
    <w:rsid w:val="00D03FB7"/>
    <w:rsid w:val="00D06279"/>
    <w:rsid w:val="00D106DF"/>
    <w:rsid w:val="00D11050"/>
    <w:rsid w:val="00D11B1A"/>
    <w:rsid w:val="00D125AC"/>
    <w:rsid w:val="00D12619"/>
    <w:rsid w:val="00D1663F"/>
    <w:rsid w:val="00D173D0"/>
    <w:rsid w:val="00D17BEF"/>
    <w:rsid w:val="00D17EAB"/>
    <w:rsid w:val="00D2733A"/>
    <w:rsid w:val="00D320B4"/>
    <w:rsid w:val="00D3308D"/>
    <w:rsid w:val="00D344A9"/>
    <w:rsid w:val="00D348FD"/>
    <w:rsid w:val="00D35CB2"/>
    <w:rsid w:val="00D35E8B"/>
    <w:rsid w:val="00D41A1D"/>
    <w:rsid w:val="00D44495"/>
    <w:rsid w:val="00D468A2"/>
    <w:rsid w:val="00D46FE7"/>
    <w:rsid w:val="00D47EBD"/>
    <w:rsid w:val="00D51B98"/>
    <w:rsid w:val="00D52CDF"/>
    <w:rsid w:val="00D5313E"/>
    <w:rsid w:val="00D54C7E"/>
    <w:rsid w:val="00D57EE2"/>
    <w:rsid w:val="00D6056C"/>
    <w:rsid w:val="00D6581C"/>
    <w:rsid w:val="00D66457"/>
    <w:rsid w:val="00D70C09"/>
    <w:rsid w:val="00D71531"/>
    <w:rsid w:val="00D71CD7"/>
    <w:rsid w:val="00D73DEB"/>
    <w:rsid w:val="00D748F4"/>
    <w:rsid w:val="00D7743D"/>
    <w:rsid w:val="00D80AE3"/>
    <w:rsid w:val="00D835A4"/>
    <w:rsid w:val="00D84F65"/>
    <w:rsid w:val="00D858B5"/>
    <w:rsid w:val="00D85F8B"/>
    <w:rsid w:val="00D862B0"/>
    <w:rsid w:val="00D917FF"/>
    <w:rsid w:val="00D92890"/>
    <w:rsid w:val="00D9602D"/>
    <w:rsid w:val="00DA4B97"/>
    <w:rsid w:val="00DA6B28"/>
    <w:rsid w:val="00DA7A41"/>
    <w:rsid w:val="00DB414E"/>
    <w:rsid w:val="00DB417F"/>
    <w:rsid w:val="00DC4CAD"/>
    <w:rsid w:val="00DC5F3F"/>
    <w:rsid w:val="00DC6AC8"/>
    <w:rsid w:val="00DD4C0E"/>
    <w:rsid w:val="00DD5964"/>
    <w:rsid w:val="00DD6A6D"/>
    <w:rsid w:val="00DE667F"/>
    <w:rsid w:val="00DE683C"/>
    <w:rsid w:val="00DF4960"/>
    <w:rsid w:val="00DF7ABC"/>
    <w:rsid w:val="00DF7E16"/>
    <w:rsid w:val="00E032E3"/>
    <w:rsid w:val="00E107DF"/>
    <w:rsid w:val="00E10F9A"/>
    <w:rsid w:val="00E12E17"/>
    <w:rsid w:val="00E13B88"/>
    <w:rsid w:val="00E14340"/>
    <w:rsid w:val="00E15BB7"/>
    <w:rsid w:val="00E15BD7"/>
    <w:rsid w:val="00E17A7C"/>
    <w:rsid w:val="00E21724"/>
    <w:rsid w:val="00E2457D"/>
    <w:rsid w:val="00E267ED"/>
    <w:rsid w:val="00E26CA7"/>
    <w:rsid w:val="00E30AF8"/>
    <w:rsid w:val="00E30B0E"/>
    <w:rsid w:val="00E31BCA"/>
    <w:rsid w:val="00E3265F"/>
    <w:rsid w:val="00E32912"/>
    <w:rsid w:val="00E35E97"/>
    <w:rsid w:val="00E364FB"/>
    <w:rsid w:val="00E402A8"/>
    <w:rsid w:val="00E41A80"/>
    <w:rsid w:val="00E432A9"/>
    <w:rsid w:val="00E50380"/>
    <w:rsid w:val="00E54414"/>
    <w:rsid w:val="00E6090A"/>
    <w:rsid w:val="00E61C1E"/>
    <w:rsid w:val="00E639BC"/>
    <w:rsid w:val="00E64188"/>
    <w:rsid w:val="00E761DF"/>
    <w:rsid w:val="00E77562"/>
    <w:rsid w:val="00E77D06"/>
    <w:rsid w:val="00E8181D"/>
    <w:rsid w:val="00E83D0E"/>
    <w:rsid w:val="00E840B5"/>
    <w:rsid w:val="00E84A07"/>
    <w:rsid w:val="00E853A2"/>
    <w:rsid w:val="00E91B65"/>
    <w:rsid w:val="00E938A2"/>
    <w:rsid w:val="00E94D1E"/>
    <w:rsid w:val="00E951B4"/>
    <w:rsid w:val="00E95316"/>
    <w:rsid w:val="00E9677E"/>
    <w:rsid w:val="00EA08D1"/>
    <w:rsid w:val="00EB0956"/>
    <w:rsid w:val="00EB0E95"/>
    <w:rsid w:val="00EB24C8"/>
    <w:rsid w:val="00EB3845"/>
    <w:rsid w:val="00EB64C0"/>
    <w:rsid w:val="00EB7BC8"/>
    <w:rsid w:val="00EC3DA9"/>
    <w:rsid w:val="00EC57AF"/>
    <w:rsid w:val="00EC6D2B"/>
    <w:rsid w:val="00ED0097"/>
    <w:rsid w:val="00ED0C11"/>
    <w:rsid w:val="00ED21B2"/>
    <w:rsid w:val="00ED27DC"/>
    <w:rsid w:val="00EE23FF"/>
    <w:rsid w:val="00EE3271"/>
    <w:rsid w:val="00EE5690"/>
    <w:rsid w:val="00EE6685"/>
    <w:rsid w:val="00EE759F"/>
    <w:rsid w:val="00EE77D0"/>
    <w:rsid w:val="00EF125A"/>
    <w:rsid w:val="00EF4F95"/>
    <w:rsid w:val="00F028DF"/>
    <w:rsid w:val="00F04654"/>
    <w:rsid w:val="00F07E81"/>
    <w:rsid w:val="00F10365"/>
    <w:rsid w:val="00F11831"/>
    <w:rsid w:val="00F133FD"/>
    <w:rsid w:val="00F14EA8"/>
    <w:rsid w:val="00F160E8"/>
    <w:rsid w:val="00F17921"/>
    <w:rsid w:val="00F21502"/>
    <w:rsid w:val="00F2351C"/>
    <w:rsid w:val="00F2498E"/>
    <w:rsid w:val="00F25632"/>
    <w:rsid w:val="00F26265"/>
    <w:rsid w:val="00F26E71"/>
    <w:rsid w:val="00F30737"/>
    <w:rsid w:val="00F30C2B"/>
    <w:rsid w:val="00F31AEB"/>
    <w:rsid w:val="00F333DB"/>
    <w:rsid w:val="00F33722"/>
    <w:rsid w:val="00F33B5C"/>
    <w:rsid w:val="00F3625A"/>
    <w:rsid w:val="00F364BA"/>
    <w:rsid w:val="00F4025B"/>
    <w:rsid w:val="00F456C7"/>
    <w:rsid w:val="00F543C0"/>
    <w:rsid w:val="00F61DA8"/>
    <w:rsid w:val="00F6328F"/>
    <w:rsid w:val="00F66B69"/>
    <w:rsid w:val="00F678A0"/>
    <w:rsid w:val="00F759A1"/>
    <w:rsid w:val="00F76414"/>
    <w:rsid w:val="00F81D8D"/>
    <w:rsid w:val="00F8544E"/>
    <w:rsid w:val="00F873D6"/>
    <w:rsid w:val="00F87513"/>
    <w:rsid w:val="00F92483"/>
    <w:rsid w:val="00F934D2"/>
    <w:rsid w:val="00FA0349"/>
    <w:rsid w:val="00FA0C9C"/>
    <w:rsid w:val="00FA1E02"/>
    <w:rsid w:val="00FB0DA4"/>
    <w:rsid w:val="00FB3CF3"/>
    <w:rsid w:val="00FC38D9"/>
    <w:rsid w:val="00FC41FF"/>
    <w:rsid w:val="00FD015E"/>
    <w:rsid w:val="00FD0208"/>
    <w:rsid w:val="00FD04AD"/>
    <w:rsid w:val="00FD2EBA"/>
    <w:rsid w:val="00FD574B"/>
    <w:rsid w:val="00FD598A"/>
    <w:rsid w:val="00FD5F43"/>
    <w:rsid w:val="00FD724A"/>
    <w:rsid w:val="00FD7BE9"/>
    <w:rsid w:val="00FD7D5A"/>
    <w:rsid w:val="00FE084F"/>
    <w:rsid w:val="00FE0F51"/>
    <w:rsid w:val="00FE25E8"/>
    <w:rsid w:val="00FE3731"/>
    <w:rsid w:val="00FE3E47"/>
    <w:rsid w:val="00FE3F99"/>
    <w:rsid w:val="00FF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7440CC"/>
    <w:pPr>
      <w:spacing w:line="360" w:lineRule="auto"/>
      <w:ind w:firstLine="567"/>
    </w:pPr>
    <w:rPr>
      <w:rFonts w:ascii="Times New Roman" w:hAnsi="Times New Roman"/>
      <w:sz w:val="24"/>
    </w:rPr>
  </w:style>
  <w:style w:type="paragraph" w:styleId="Heading1">
    <w:name w:val="heading 1"/>
    <w:basedOn w:val="PinPointheading"/>
    <w:next w:val="PinPointheading"/>
    <w:link w:val="Heading1Char"/>
    <w:uiPriority w:val="9"/>
    <w:qFormat/>
    <w:rsid w:val="0033409D"/>
    <w:pPr>
      <w:keepNext/>
      <w:keepLines/>
      <w:numPr>
        <w:numId w:val="14"/>
      </w:numPr>
      <w:outlineLvl w:val="0"/>
    </w:pPr>
    <w:rPr>
      <w:rFonts w:eastAsiaTheme="majorEastAsia" w:cstheme="majorBidi"/>
      <w:bCs/>
      <w:szCs w:val="28"/>
    </w:rPr>
  </w:style>
  <w:style w:type="paragraph" w:styleId="Heading2">
    <w:name w:val="heading 2"/>
    <w:basedOn w:val="PinPointheading"/>
    <w:next w:val="PinPointheading"/>
    <w:link w:val="Heading2Char"/>
    <w:uiPriority w:val="9"/>
    <w:unhideWhenUsed/>
    <w:qFormat/>
    <w:rsid w:val="0033409D"/>
    <w:pPr>
      <w:keepNext/>
      <w:keepLines/>
      <w:numPr>
        <w:ilvl w:val="1"/>
        <w:numId w:val="14"/>
      </w:numPr>
      <w:outlineLvl w:val="1"/>
    </w:pPr>
    <w:rPr>
      <w:rFonts w:eastAsiaTheme="majorEastAsia" w:cstheme="majorBidi"/>
      <w:bCs/>
      <w:szCs w:val="26"/>
    </w:rPr>
  </w:style>
  <w:style w:type="paragraph" w:styleId="Heading3">
    <w:name w:val="heading 3"/>
    <w:basedOn w:val="PinPointheading"/>
    <w:next w:val="PinPointheading"/>
    <w:link w:val="Heading3Char"/>
    <w:uiPriority w:val="9"/>
    <w:unhideWhenUsed/>
    <w:qFormat/>
    <w:rsid w:val="0033409D"/>
    <w:pPr>
      <w:keepNext/>
      <w:keepLines/>
      <w:numPr>
        <w:ilvl w:val="2"/>
        <w:numId w:val="14"/>
      </w:numPr>
      <w:outlineLvl w:val="2"/>
    </w:pPr>
    <w:rPr>
      <w:rFonts w:eastAsiaTheme="majorEastAsia" w:cstheme="majorBidi"/>
      <w:bCs/>
    </w:rPr>
  </w:style>
  <w:style w:type="paragraph" w:styleId="Heading4">
    <w:name w:val="heading 4"/>
    <w:basedOn w:val="PinPointheading"/>
    <w:next w:val="PinPointheading"/>
    <w:link w:val="Heading4Char"/>
    <w:uiPriority w:val="9"/>
    <w:unhideWhenUsed/>
    <w:rsid w:val="00A439FE"/>
    <w:pPr>
      <w:keepNext/>
      <w:keepLines/>
      <w:numPr>
        <w:ilvl w:val="3"/>
        <w:numId w:val="14"/>
      </w:numPr>
      <w:outlineLvl w:val="3"/>
    </w:pPr>
    <w:rPr>
      <w:rFonts w:eastAsiaTheme="majorEastAsia" w:cstheme="majorBidi"/>
      <w:bCs/>
      <w:iCs/>
    </w:rPr>
  </w:style>
  <w:style w:type="paragraph" w:styleId="Heading5">
    <w:name w:val="heading 5"/>
    <w:basedOn w:val="PinPointheading"/>
    <w:next w:val="PinPointheading"/>
    <w:link w:val="Heading5Char"/>
    <w:uiPriority w:val="9"/>
    <w:rsid w:val="008C7F1F"/>
    <w:pPr>
      <w:numPr>
        <w:ilvl w:val="4"/>
        <w:numId w:val="14"/>
      </w:numPr>
      <w:spacing w:after="0"/>
      <w:outlineLvl w:val="4"/>
    </w:pPr>
    <w:rPr>
      <w:rFonts w:eastAsia="Times New Roman"/>
      <w:bCs/>
      <w:szCs w:val="20"/>
    </w:rPr>
  </w:style>
  <w:style w:type="paragraph" w:styleId="Heading6">
    <w:name w:val="heading 6"/>
    <w:basedOn w:val="PinPointheading"/>
    <w:next w:val="PinPointheading"/>
    <w:link w:val="Heading6Char"/>
    <w:uiPriority w:val="9"/>
    <w:unhideWhenUsed/>
    <w:rsid w:val="00A439FE"/>
    <w:pPr>
      <w:keepNext/>
      <w:keepLines/>
      <w:numPr>
        <w:ilvl w:val="5"/>
        <w:numId w:val="14"/>
      </w:numPr>
      <w:spacing w:before="80"/>
      <w:outlineLvl w:val="5"/>
    </w:pPr>
    <w:rPr>
      <w:rFonts w:eastAsiaTheme="majorEastAsia" w:cstheme="majorBidi"/>
      <w:iCs/>
    </w:rPr>
  </w:style>
  <w:style w:type="paragraph" w:styleId="Heading7">
    <w:name w:val="heading 7"/>
    <w:basedOn w:val="Normal"/>
    <w:next w:val="Normal"/>
    <w:link w:val="Heading7Char"/>
    <w:uiPriority w:val="9"/>
    <w:semiHidden/>
    <w:unhideWhenUsed/>
    <w:rsid w:val="00C413DD"/>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13DD"/>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13DD"/>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4A55AE"/>
    <w:pPr>
      <w:ind w:left="720"/>
      <w:contextualSpacing/>
    </w:pPr>
  </w:style>
  <w:style w:type="character" w:customStyle="1" w:styleId="apple-style-span">
    <w:name w:val="apple-style-span"/>
    <w:basedOn w:val="DefaultParagraphFont"/>
    <w:rsid w:val="00BE0EC7"/>
    <w:rPr>
      <w:rFonts w:ascii="Times New Roman" w:hAnsi="Times New Roman"/>
      <w:color w:val="auto"/>
      <w:sz w:val="24"/>
    </w:rPr>
  </w:style>
  <w:style w:type="character" w:customStyle="1" w:styleId="apple-converted-space">
    <w:name w:val="apple-converted-space"/>
    <w:basedOn w:val="DefaultParagraphFont"/>
    <w:rsid w:val="004A55AE"/>
  </w:style>
  <w:style w:type="character" w:styleId="Hyperlink">
    <w:name w:val="Hyperlink"/>
    <w:basedOn w:val="DefaultParagraphFont"/>
    <w:uiPriority w:val="99"/>
    <w:unhideWhenUsed/>
    <w:rsid w:val="004A55AE"/>
    <w:rPr>
      <w:color w:val="0000FF"/>
      <w:u w:val="single"/>
    </w:rPr>
  </w:style>
  <w:style w:type="paragraph" w:styleId="BalloonText">
    <w:name w:val="Balloon Text"/>
    <w:basedOn w:val="Normal"/>
    <w:link w:val="BalloonTextChar"/>
    <w:uiPriority w:val="99"/>
    <w:semiHidden/>
    <w:unhideWhenUsed/>
    <w:rsid w:val="004A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1C"/>
    <w:rPr>
      <w:rFonts w:ascii="Tahoma" w:hAnsi="Tahoma" w:cs="Tahoma"/>
      <w:sz w:val="16"/>
      <w:szCs w:val="16"/>
    </w:rPr>
  </w:style>
  <w:style w:type="paragraph" w:styleId="Header">
    <w:name w:val="header"/>
    <w:basedOn w:val="Normal"/>
    <w:link w:val="HeaderChar"/>
    <w:uiPriority w:val="99"/>
    <w:unhideWhenUsed/>
    <w:rsid w:val="007071D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071D7"/>
  </w:style>
  <w:style w:type="paragraph" w:styleId="Footer">
    <w:name w:val="footer"/>
    <w:basedOn w:val="Normal"/>
    <w:link w:val="FooterChar"/>
    <w:uiPriority w:val="99"/>
    <w:unhideWhenUsed/>
    <w:rsid w:val="007071D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071D7"/>
  </w:style>
  <w:style w:type="paragraph" w:customStyle="1" w:styleId="code">
    <w:name w:val="code"/>
    <w:basedOn w:val="Normal"/>
    <w:link w:val="codeChar"/>
    <w:qFormat/>
    <w:rsid w:val="00CD7F89"/>
    <w:pPr>
      <w:spacing w:after="0" w:line="240" w:lineRule="auto"/>
      <w:ind w:firstLine="0"/>
    </w:pPr>
    <w:rPr>
      <w:rFonts w:ascii="Consolas" w:hAnsi="Consolas" w:cs="Times New Roman"/>
      <w:sz w:val="20"/>
      <w:szCs w:val="20"/>
    </w:rPr>
  </w:style>
  <w:style w:type="paragraph" w:styleId="NoSpacing">
    <w:name w:val="No Spacing"/>
    <w:uiPriority w:val="1"/>
    <w:rsid w:val="001345E5"/>
    <w:pPr>
      <w:spacing w:after="0" w:line="240" w:lineRule="auto"/>
    </w:pPr>
  </w:style>
  <w:style w:type="character" w:customStyle="1" w:styleId="codeChar">
    <w:name w:val="code Char"/>
    <w:basedOn w:val="DefaultParagraphFont"/>
    <w:link w:val="code"/>
    <w:rsid w:val="00CD7F89"/>
    <w:rPr>
      <w:rFonts w:ascii="Consolas" w:hAnsi="Consolas" w:cs="Times New Roman"/>
      <w:sz w:val="20"/>
      <w:szCs w:val="20"/>
    </w:rPr>
  </w:style>
  <w:style w:type="paragraph" w:customStyle="1" w:styleId="thesistext">
    <w:name w:val="thesis text"/>
    <w:basedOn w:val="Normal"/>
    <w:link w:val="thesistextChar"/>
    <w:autoRedefine/>
    <w:qFormat/>
    <w:rsid w:val="00FE084F"/>
    <w:pPr>
      <w:spacing w:before="30" w:after="30"/>
      <w:jc w:val="both"/>
    </w:pPr>
    <w:rPr>
      <w:rFonts w:cs="Times New Roman"/>
    </w:rPr>
  </w:style>
  <w:style w:type="character" w:customStyle="1" w:styleId="thesistextChar">
    <w:name w:val="thesis text Char"/>
    <w:basedOn w:val="DefaultParagraphFont"/>
    <w:link w:val="thesistext"/>
    <w:rsid w:val="00FE084F"/>
    <w:rPr>
      <w:rFonts w:ascii="Times New Roman" w:hAnsi="Times New Roman" w:cs="Times New Roman"/>
      <w:sz w:val="24"/>
    </w:rPr>
  </w:style>
  <w:style w:type="paragraph" w:styleId="Caption">
    <w:name w:val="caption"/>
    <w:basedOn w:val="Normal"/>
    <w:next w:val="Normal"/>
    <w:uiPriority w:val="35"/>
    <w:unhideWhenUsed/>
    <w:rsid w:val="00117D46"/>
    <w:pPr>
      <w:spacing w:line="240" w:lineRule="auto"/>
      <w:jc w:val="right"/>
    </w:pPr>
    <w:rPr>
      <w:bCs/>
      <w:szCs w:val="18"/>
    </w:rPr>
  </w:style>
  <w:style w:type="paragraph" w:styleId="NormalWeb">
    <w:name w:val="Normal (Web)"/>
    <w:basedOn w:val="Normal"/>
    <w:uiPriority w:val="99"/>
    <w:unhideWhenUsed/>
    <w:rsid w:val="00FE3F99"/>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59"/>
    <w:rsid w:val="00366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text">
    <w:name w:val="doctext"/>
    <w:basedOn w:val="Normal"/>
    <w:rsid w:val="00366F05"/>
    <w:pPr>
      <w:spacing w:before="100" w:beforeAutospacing="1" w:after="100" w:afterAutospacing="1" w:line="240" w:lineRule="auto"/>
    </w:pPr>
    <w:rPr>
      <w:rFonts w:eastAsia="Times New Roman" w:cs="Times New Roman"/>
      <w:szCs w:val="24"/>
    </w:rPr>
  </w:style>
  <w:style w:type="character" w:customStyle="1" w:styleId="docemphstrong">
    <w:name w:val="docemphstrong"/>
    <w:basedOn w:val="DefaultParagraphFont"/>
    <w:rsid w:val="00366F05"/>
  </w:style>
  <w:style w:type="character" w:customStyle="1" w:styleId="docemphasis">
    <w:name w:val="docemphasis"/>
    <w:basedOn w:val="DefaultParagraphFont"/>
    <w:rsid w:val="00366F05"/>
  </w:style>
  <w:style w:type="character" w:customStyle="1" w:styleId="docemphsmaller">
    <w:name w:val="docemphsmaller"/>
    <w:basedOn w:val="DefaultParagraphFont"/>
    <w:rsid w:val="004F3553"/>
  </w:style>
  <w:style w:type="paragraph" w:customStyle="1" w:styleId="doclist">
    <w:name w:val="doclist"/>
    <w:basedOn w:val="Normal"/>
    <w:rsid w:val="00ED21B2"/>
    <w:pPr>
      <w:spacing w:before="100" w:beforeAutospacing="1" w:after="100" w:afterAutospacing="1" w:line="240" w:lineRule="auto"/>
    </w:pPr>
    <w:rPr>
      <w:rFonts w:eastAsia="Times New Roman" w:cs="Times New Roman"/>
      <w:szCs w:val="24"/>
    </w:rPr>
  </w:style>
  <w:style w:type="character" w:customStyle="1" w:styleId="Heading5Char">
    <w:name w:val="Heading 5 Char"/>
    <w:basedOn w:val="DefaultParagraphFont"/>
    <w:link w:val="Heading5"/>
    <w:uiPriority w:val="9"/>
    <w:rsid w:val="008C7F1F"/>
    <w:rPr>
      <w:rFonts w:ascii="Times New Roman" w:eastAsia="Times New Roman" w:hAnsi="Times New Roman" w:cs="Times New Roman"/>
      <w:b/>
      <w:bCs/>
      <w:sz w:val="24"/>
      <w:szCs w:val="20"/>
    </w:rPr>
  </w:style>
  <w:style w:type="paragraph" w:customStyle="1" w:styleId="List1">
    <w:name w:val="List1"/>
    <w:basedOn w:val="ListParagraph"/>
    <w:link w:val="listChar"/>
    <w:qFormat/>
    <w:rsid w:val="00377D13"/>
    <w:pPr>
      <w:numPr>
        <w:numId w:val="11"/>
      </w:numPr>
      <w:spacing w:after="0"/>
      <w:ind w:left="851" w:hanging="284"/>
      <w:jc w:val="both"/>
    </w:pPr>
    <w:rPr>
      <w:rFonts w:cs="Times New Roman"/>
      <w:szCs w:val="24"/>
    </w:rPr>
  </w:style>
  <w:style w:type="character" w:customStyle="1" w:styleId="ListParagraphChar">
    <w:name w:val="List Paragraph Char"/>
    <w:basedOn w:val="DefaultParagraphFont"/>
    <w:link w:val="ListParagraph"/>
    <w:uiPriority w:val="34"/>
    <w:rsid w:val="009D11A3"/>
  </w:style>
  <w:style w:type="character" w:customStyle="1" w:styleId="listChar">
    <w:name w:val="list Char"/>
    <w:basedOn w:val="ListParagraphChar"/>
    <w:link w:val="List1"/>
    <w:rsid w:val="00377D13"/>
    <w:rPr>
      <w:rFonts w:ascii="Times New Roman" w:hAnsi="Times New Roman" w:cs="Times New Roman"/>
      <w:sz w:val="24"/>
      <w:szCs w:val="24"/>
    </w:rPr>
  </w:style>
  <w:style w:type="character" w:customStyle="1" w:styleId="Heading1Char">
    <w:name w:val="Heading 1 Char"/>
    <w:basedOn w:val="DefaultParagraphFont"/>
    <w:link w:val="Heading1"/>
    <w:uiPriority w:val="9"/>
    <w:rsid w:val="0033409D"/>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3409D"/>
    <w:rPr>
      <w:rFonts w:ascii="Times New Roman" w:eastAsiaTheme="majorEastAsia" w:hAnsi="Times New Roman" w:cstheme="majorBidi"/>
      <w:b/>
      <w:bCs/>
      <w:sz w:val="24"/>
      <w:szCs w:val="26"/>
    </w:rPr>
  </w:style>
  <w:style w:type="character" w:styleId="PlaceholderText">
    <w:name w:val="Placeholder Text"/>
    <w:basedOn w:val="DefaultParagraphFont"/>
    <w:uiPriority w:val="99"/>
    <w:semiHidden/>
    <w:rsid w:val="003C06FB"/>
    <w:rPr>
      <w:color w:val="808080"/>
    </w:rPr>
  </w:style>
  <w:style w:type="paragraph" w:styleId="TOCHeading">
    <w:name w:val="TOC Heading"/>
    <w:basedOn w:val="Heading1"/>
    <w:next w:val="Normal"/>
    <w:uiPriority w:val="39"/>
    <w:unhideWhenUsed/>
    <w:qFormat/>
    <w:rsid w:val="003C06FB"/>
    <w:pPr>
      <w:outlineLvl w:val="9"/>
    </w:pPr>
    <w:rPr>
      <w:lang w:eastAsia="ja-JP"/>
    </w:rPr>
  </w:style>
  <w:style w:type="paragraph" w:styleId="TOC1">
    <w:name w:val="toc 1"/>
    <w:basedOn w:val="Normal"/>
    <w:next w:val="Normal"/>
    <w:autoRedefine/>
    <w:uiPriority w:val="39"/>
    <w:unhideWhenUsed/>
    <w:qFormat/>
    <w:rsid w:val="003C06FB"/>
    <w:pPr>
      <w:tabs>
        <w:tab w:val="left" w:pos="270"/>
        <w:tab w:val="right" w:leader="dot" w:pos="9350"/>
      </w:tabs>
      <w:spacing w:after="100"/>
    </w:pPr>
    <w:rPr>
      <w:rFonts w:eastAsiaTheme="minorHAnsi"/>
    </w:rPr>
  </w:style>
  <w:style w:type="paragraph" w:styleId="TOC2">
    <w:name w:val="toc 2"/>
    <w:basedOn w:val="Normal"/>
    <w:next w:val="Normal"/>
    <w:autoRedefine/>
    <w:uiPriority w:val="39"/>
    <w:unhideWhenUsed/>
    <w:qFormat/>
    <w:rsid w:val="003C06FB"/>
    <w:pPr>
      <w:tabs>
        <w:tab w:val="left" w:pos="630"/>
        <w:tab w:val="right" w:leader="dot" w:pos="9350"/>
      </w:tabs>
      <w:spacing w:after="100"/>
      <w:ind w:left="220"/>
    </w:pPr>
    <w:rPr>
      <w:rFonts w:eastAsiaTheme="minorHAnsi"/>
    </w:rPr>
  </w:style>
  <w:style w:type="paragraph" w:customStyle="1" w:styleId="PinPointheading">
    <w:name w:val="PinPoint heading"/>
    <w:basedOn w:val="thesistext"/>
    <w:link w:val="PinPointheadingChar"/>
    <w:qFormat/>
    <w:rsid w:val="0033409D"/>
    <w:pPr>
      <w:numPr>
        <w:numId w:val="15"/>
      </w:numPr>
      <w:spacing w:before="0"/>
      <w:ind w:left="0" w:firstLine="567"/>
    </w:pPr>
    <w:rPr>
      <w:b/>
    </w:rPr>
  </w:style>
  <w:style w:type="character" w:customStyle="1" w:styleId="Heading3Char">
    <w:name w:val="Heading 3 Char"/>
    <w:basedOn w:val="DefaultParagraphFont"/>
    <w:link w:val="Heading3"/>
    <w:uiPriority w:val="9"/>
    <w:rsid w:val="0033409D"/>
    <w:rPr>
      <w:rFonts w:ascii="Times New Roman" w:eastAsiaTheme="majorEastAsia" w:hAnsi="Times New Roman" w:cstheme="majorBidi"/>
      <w:b/>
      <w:bCs/>
      <w:sz w:val="24"/>
    </w:rPr>
  </w:style>
  <w:style w:type="character" w:customStyle="1" w:styleId="PinPointheadingChar">
    <w:name w:val="PinPoint heading Char"/>
    <w:basedOn w:val="thesistextChar"/>
    <w:link w:val="PinPointheading"/>
    <w:rsid w:val="0033409D"/>
    <w:rPr>
      <w:rFonts w:ascii="Times New Roman" w:hAnsi="Times New Roman" w:cs="Times New Roman"/>
      <w:b/>
      <w:sz w:val="24"/>
    </w:rPr>
  </w:style>
  <w:style w:type="character" w:customStyle="1" w:styleId="Heading4Char">
    <w:name w:val="Heading 4 Char"/>
    <w:basedOn w:val="DefaultParagraphFont"/>
    <w:link w:val="Heading4"/>
    <w:uiPriority w:val="9"/>
    <w:rsid w:val="00A439FE"/>
    <w:rPr>
      <w:rFonts w:ascii="Times New Roman" w:eastAsiaTheme="majorEastAsia" w:hAnsi="Times New Roman" w:cstheme="majorBidi"/>
      <w:b/>
      <w:bCs/>
      <w:iCs/>
      <w:sz w:val="24"/>
    </w:rPr>
  </w:style>
  <w:style w:type="character" w:customStyle="1" w:styleId="Heading6Char">
    <w:name w:val="Heading 6 Char"/>
    <w:basedOn w:val="DefaultParagraphFont"/>
    <w:link w:val="Heading6"/>
    <w:uiPriority w:val="9"/>
    <w:rsid w:val="00A439FE"/>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C413D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13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13DD"/>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BA3495"/>
    <w:pPr>
      <w:spacing w:after="0"/>
      <w:ind w:firstLine="0"/>
    </w:pPr>
  </w:style>
  <w:style w:type="paragraph" w:customStyle="1" w:styleId="Tabletitle">
    <w:name w:val="Table title"/>
    <w:basedOn w:val="thesistext"/>
    <w:link w:val="TabletitleChar"/>
    <w:qFormat/>
    <w:rsid w:val="00825AF0"/>
    <w:pPr>
      <w:jc w:val="right"/>
    </w:pPr>
  </w:style>
  <w:style w:type="character" w:styleId="CommentReference">
    <w:name w:val="annotation reference"/>
    <w:basedOn w:val="DefaultParagraphFont"/>
    <w:uiPriority w:val="99"/>
    <w:semiHidden/>
    <w:unhideWhenUsed/>
    <w:rsid w:val="008B731F"/>
    <w:rPr>
      <w:sz w:val="16"/>
      <w:szCs w:val="16"/>
    </w:rPr>
  </w:style>
  <w:style w:type="character" w:customStyle="1" w:styleId="TabletitleChar">
    <w:name w:val="Table title Char"/>
    <w:basedOn w:val="thesistextChar"/>
    <w:link w:val="Tabletitle"/>
    <w:rsid w:val="00825AF0"/>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8B731F"/>
    <w:pPr>
      <w:spacing w:line="240" w:lineRule="auto"/>
    </w:pPr>
    <w:rPr>
      <w:sz w:val="20"/>
      <w:szCs w:val="20"/>
    </w:rPr>
  </w:style>
  <w:style w:type="character" w:customStyle="1" w:styleId="CommentTextChar">
    <w:name w:val="Comment Text Char"/>
    <w:basedOn w:val="DefaultParagraphFont"/>
    <w:link w:val="CommentText"/>
    <w:uiPriority w:val="99"/>
    <w:semiHidden/>
    <w:rsid w:val="008B73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B731F"/>
    <w:rPr>
      <w:b/>
      <w:bCs/>
    </w:rPr>
  </w:style>
  <w:style w:type="character" w:customStyle="1" w:styleId="CommentSubjectChar">
    <w:name w:val="Comment Subject Char"/>
    <w:basedOn w:val="CommentTextChar"/>
    <w:link w:val="CommentSubject"/>
    <w:uiPriority w:val="99"/>
    <w:semiHidden/>
    <w:rsid w:val="008B731F"/>
    <w:rPr>
      <w:rFonts w:ascii="Times New Roman" w:hAnsi="Times New Roman"/>
      <w:b/>
      <w:bCs/>
      <w:sz w:val="20"/>
      <w:szCs w:val="20"/>
    </w:rPr>
  </w:style>
  <w:style w:type="paragraph" w:customStyle="1" w:styleId="Code0">
    <w:name w:val="Code"/>
    <w:basedOn w:val="Normal"/>
    <w:link w:val="CodeChar0"/>
    <w:rsid w:val="00CD7F89"/>
    <w:pPr>
      <w:spacing w:after="0" w:line="276" w:lineRule="auto"/>
      <w:ind w:firstLine="0"/>
    </w:pPr>
    <w:rPr>
      <w:rFonts w:ascii="Consolas" w:hAnsi="Consolas" w:cs="Consolas"/>
    </w:rPr>
  </w:style>
  <w:style w:type="paragraph" w:styleId="TOC3">
    <w:name w:val="toc 3"/>
    <w:basedOn w:val="Normal"/>
    <w:next w:val="Normal"/>
    <w:autoRedefine/>
    <w:uiPriority w:val="39"/>
    <w:unhideWhenUsed/>
    <w:qFormat/>
    <w:rsid w:val="004C1533"/>
    <w:pPr>
      <w:spacing w:after="100" w:line="276" w:lineRule="auto"/>
      <w:ind w:left="440" w:firstLine="0"/>
    </w:pPr>
    <w:rPr>
      <w:rFonts w:asciiTheme="minorHAnsi" w:hAnsiTheme="minorHAnsi"/>
      <w:sz w:val="22"/>
      <w:lang w:eastAsia="ja-JP"/>
    </w:rPr>
  </w:style>
  <w:style w:type="character" w:customStyle="1" w:styleId="CodeChar0">
    <w:name w:val="Code Char"/>
    <w:basedOn w:val="DefaultParagraphFont"/>
    <w:link w:val="Code0"/>
    <w:rsid w:val="00CD7F89"/>
    <w:rPr>
      <w:rFonts w:ascii="Consolas" w:hAnsi="Consolas" w:cs="Consolas"/>
      <w:sz w:val="24"/>
    </w:rPr>
  </w:style>
  <w:style w:type="paragraph" w:styleId="TableofFigures">
    <w:name w:val="table of figures"/>
    <w:basedOn w:val="Normal"/>
    <w:next w:val="Normal"/>
    <w:uiPriority w:val="99"/>
    <w:unhideWhenUsed/>
    <w:rsid w:val="00D03FB7"/>
    <w:pPr>
      <w:spacing w:after="0"/>
    </w:pPr>
  </w:style>
  <w:style w:type="character" w:customStyle="1" w:styleId="sc91">
    <w:name w:val="sc91"/>
    <w:basedOn w:val="DefaultParagraphFont"/>
    <w:rsid w:val="00344411"/>
    <w:rPr>
      <w:rFonts w:ascii="Courier New" w:hAnsi="Courier New" w:cs="Courier New" w:hint="default"/>
      <w:color w:val="804000"/>
      <w:sz w:val="20"/>
      <w:szCs w:val="20"/>
    </w:rPr>
  </w:style>
  <w:style w:type="character" w:customStyle="1" w:styleId="sc0">
    <w:name w:val="sc0"/>
    <w:basedOn w:val="DefaultParagraphFont"/>
    <w:rsid w:val="00344411"/>
    <w:rPr>
      <w:rFonts w:ascii="Courier New" w:hAnsi="Courier New" w:cs="Courier New" w:hint="default"/>
      <w:color w:val="000000"/>
      <w:sz w:val="20"/>
      <w:szCs w:val="20"/>
    </w:rPr>
  </w:style>
  <w:style w:type="character" w:customStyle="1" w:styleId="sc11">
    <w:name w:val="sc11"/>
    <w:basedOn w:val="DefaultParagraphFont"/>
    <w:rsid w:val="00344411"/>
    <w:rPr>
      <w:rFonts w:ascii="Courier New" w:hAnsi="Courier New" w:cs="Courier New" w:hint="default"/>
      <w:color w:val="000000"/>
      <w:sz w:val="20"/>
      <w:szCs w:val="20"/>
    </w:rPr>
  </w:style>
  <w:style w:type="character" w:customStyle="1" w:styleId="sc101">
    <w:name w:val="sc101"/>
    <w:basedOn w:val="DefaultParagraphFont"/>
    <w:rsid w:val="00344411"/>
    <w:rPr>
      <w:rFonts w:ascii="Courier New" w:hAnsi="Courier New" w:cs="Courier New" w:hint="default"/>
      <w:b/>
      <w:bCs/>
      <w:color w:val="000080"/>
      <w:sz w:val="20"/>
      <w:szCs w:val="20"/>
    </w:rPr>
  </w:style>
  <w:style w:type="character" w:customStyle="1" w:styleId="sc161">
    <w:name w:val="sc161"/>
    <w:basedOn w:val="DefaultParagraphFont"/>
    <w:rsid w:val="00344411"/>
    <w:rPr>
      <w:rFonts w:ascii="Courier New" w:hAnsi="Courier New" w:cs="Courier New" w:hint="default"/>
      <w:color w:val="8000FF"/>
      <w:sz w:val="20"/>
      <w:szCs w:val="20"/>
    </w:rPr>
  </w:style>
  <w:style w:type="character" w:customStyle="1" w:styleId="sc61">
    <w:name w:val="sc61"/>
    <w:basedOn w:val="DefaultParagraphFont"/>
    <w:rsid w:val="00344411"/>
    <w:rPr>
      <w:rFonts w:ascii="Courier New" w:hAnsi="Courier New" w:cs="Courier New" w:hint="default"/>
      <w:color w:val="808080"/>
      <w:sz w:val="20"/>
      <w:szCs w:val="20"/>
    </w:rPr>
  </w:style>
  <w:style w:type="character" w:customStyle="1" w:styleId="sc51">
    <w:name w:val="sc51"/>
    <w:basedOn w:val="DefaultParagraphFont"/>
    <w:rsid w:val="00344411"/>
    <w:rPr>
      <w:rFonts w:ascii="Courier New" w:hAnsi="Courier New" w:cs="Courier New" w:hint="default"/>
      <w:b/>
      <w:bCs/>
      <w:color w:val="0000FF"/>
      <w:sz w:val="20"/>
      <w:szCs w:val="20"/>
    </w:rPr>
  </w:style>
  <w:style w:type="character" w:customStyle="1" w:styleId="sc41">
    <w:name w:val="sc41"/>
    <w:basedOn w:val="DefaultParagraphFont"/>
    <w:rsid w:val="00344411"/>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581631">
      <w:bodyDiv w:val="1"/>
      <w:marLeft w:val="0"/>
      <w:marRight w:val="0"/>
      <w:marTop w:val="0"/>
      <w:marBottom w:val="0"/>
      <w:divBdr>
        <w:top w:val="none" w:sz="0" w:space="0" w:color="auto"/>
        <w:left w:val="none" w:sz="0" w:space="0" w:color="auto"/>
        <w:bottom w:val="none" w:sz="0" w:space="0" w:color="auto"/>
        <w:right w:val="none" w:sz="0" w:space="0" w:color="auto"/>
      </w:divBdr>
    </w:div>
    <w:div w:id="447896015">
      <w:bodyDiv w:val="1"/>
      <w:marLeft w:val="0"/>
      <w:marRight w:val="0"/>
      <w:marTop w:val="0"/>
      <w:marBottom w:val="0"/>
      <w:divBdr>
        <w:top w:val="none" w:sz="0" w:space="0" w:color="auto"/>
        <w:left w:val="none" w:sz="0" w:space="0" w:color="auto"/>
        <w:bottom w:val="none" w:sz="0" w:space="0" w:color="auto"/>
        <w:right w:val="none" w:sz="0" w:space="0" w:color="auto"/>
      </w:divBdr>
      <w:divsChild>
        <w:div w:id="1797210457">
          <w:marLeft w:val="0"/>
          <w:marRight w:val="0"/>
          <w:marTop w:val="0"/>
          <w:marBottom w:val="0"/>
          <w:divBdr>
            <w:top w:val="none" w:sz="0" w:space="0" w:color="auto"/>
            <w:left w:val="none" w:sz="0" w:space="0" w:color="auto"/>
            <w:bottom w:val="none" w:sz="0" w:space="0" w:color="auto"/>
            <w:right w:val="none" w:sz="0" w:space="0" w:color="auto"/>
          </w:divBdr>
        </w:div>
      </w:divsChild>
    </w:div>
    <w:div w:id="453255367">
      <w:bodyDiv w:val="1"/>
      <w:marLeft w:val="0"/>
      <w:marRight w:val="0"/>
      <w:marTop w:val="0"/>
      <w:marBottom w:val="0"/>
      <w:divBdr>
        <w:top w:val="none" w:sz="0" w:space="0" w:color="auto"/>
        <w:left w:val="none" w:sz="0" w:space="0" w:color="auto"/>
        <w:bottom w:val="none" w:sz="0" w:space="0" w:color="auto"/>
        <w:right w:val="none" w:sz="0" w:space="0" w:color="auto"/>
      </w:divBdr>
    </w:div>
    <w:div w:id="627667995">
      <w:bodyDiv w:val="1"/>
      <w:marLeft w:val="0"/>
      <w:marRight w:val="0"/>
      <w:marTop w:val="0"/>
      <w:marBottom w:val="0"/>
      <w:divBdr>
        <w:top w:val="none" w:sz="0" w:space="0" w:color="auto"/>
        <w:left w:val="none" w:sz="0" w:space="0" w:color="auto"/>
        <w:bottom w:val="none" w:sz="0" w:space="0" w:color="auto"/>
        <w:right w:val="none" w:sz="0" w:space="0" w:color="auto"/>
      </w:divBdr>
    </w:div>
    <w:div w:id="1060440859">
      <w:bodyDiv w:val="1"/>
      <w:marLeft w:val="0"/>
      <w:marRight w:val="0"/>
      <w:marTop w:val="0"/>
      <w:marBottom w:val="0"/>
      <w:divBdr>
        <w:top w:val="none" w:sz="0" w:space="0" w:color="auto"/>
        <w:left w:val="none" w:sz="0" w:space="0" w:color="auto"/>
        <w:bottom w:val="none" w:sz="0" w:space="0" w:color="auto"/>
        <w:right w:val="none" w:sz="0" w:space="0" w:color="auto"/>
      </w:divBdr>
    </w:div>
    <w:div w:id="1119566592">
      <w:bodyDiv w:val="1"/>
      <w:marLeft w:val="0"/>
      <w:marRight w:val="0"/>
      <w:marTop w:val="0"/>
      <w:marBottom w:val="0"/>
      <w:divBdr>
        <w:top w:val="none" w:sz="0" w:space="0" w:color="auto"/>
        <w:left w:val="none" w:sz="0" w:space="0" w:color="auto"/>
        <w:bottom w:val="none" w:sz="0" w:space="0" w:color="auto"/>
        <w:right w:val="none" w:sz="0" w:space="0" w:color="auto"/>
      </w:divBdr>
      <w:divsChild>
        <w:div w:id="1255473886">
          <w:marLeft w:val="0"/>
          <w:marRight w:val="0"/>
          <w:marTop w:val="0"/>
          <w:marBottom w:val="0"/>
          <w:divBdr>
            <w:top w:val="none" w:sz="0" w:space="0" w:color="auto"/>
            <w:left w:val="none" w:sz="0" w:space="0" w:color="auto"/>
            <w:bottom w:val="none" w:sz="0" w:space="0" w:color="auto"/>
            <w:right w:val="none" w:sz="0" w:space="0" w:color="auto"/>
          </w:divBdr>
          <w:divsChild>
            <w:div w:id="1625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62">
      <w:bodyDiv w:val="1"/>
      <w:marLeft w:val="0"/>
      <w:marRight w:val="0"/>
      <w:marTop w:val="0"/>
      <w:marBottom w:val="0"/>
      <w:divBdr>
        <w:top w:val="none" w:sz="0" w:space="0" w:color="auto"/>
        <w:left w:val="none" w:sz="0" w:space="0" w:color="auto"/>
        <w:bottom w:val="none" w:sz="0" w:space="0" w:color="auto"/>
        <w:right w:val="none" w:sz="0" w:space="0" w:color="auto"/>
      </w:divBdr>
    </w:div>
    <w:div w:id="1219785980">
      <w:bodyDiv w:val="1"/>
      <w:marLeft w:val="0"/>
      <w:marRight w:val="0"/>
      <w:marTop w:val="0"/>
      <w:marBottom w:val="0"/>
      <w:divBdr>
        <w:top w:val="none" w:sz="0" w:space="0" w:color="auto"/>
        <w:left w:val="none" w:sz="0" w:space="0" w:color="auto"/>
        <w:bottom w:val="none" w:sz="0" w:space="0" w:color="auto"/>
        <w:right w:val="none" w:sz="0" w:space="0" w:color="auto"/>
      </w:divBdr>
    </w:div>
    <w:div w:id="1379552068">
      <w:bodyDiv w:val="1"/>
      <w:marLeft w:val="0"/>
      <w:marRight w:val="0"/>
      <w:marTop w:val="0"/>
      <w:marBottom w:val="0"/>
      <w:divBdr>
        <w:top w:val="none" w:sz="0" w:space="0" w:color="auto"/>
        <w:left w:val="none" w:sz="0" w:space="0" w:color="auto"/>
        <w:bottom w:val="none" w:sz="0" w:space="0" w:color="auto"/>
        <w:right w:val="none" w:sz="0" w:space="0" w:color="auto"/>
      </w:divBdr>
    </w:div>
    <w:div w:id="1440493759">
      <w:bodyDiv w:val="1"/>
      <w:marLeft w:val="0"/>
      <w:marRight w:val="0"/>
      <w:marTop w:val="0"/>
      <w:marBottom w:val="0"/>
      <w:divBdr>
        <w:top w:val="none" w:sz="0" w:space="0" w:color="auto"/>
        <w:left w:val="none" w:sz="0" w:space="0" w:color="auto"/>
        <w:bottom w:val="none" w:sz="0" w:space="0" w:color="auto"/>
        <w:right w:val="none" w:sz="0" w:space="0" w:color="auto"/>
      </w:divBdr>
      <w:divsChild>
        <w:div w:id="592855157">
          <w:marLeft w:val="0"/>
          <w:marRight w:val="0"/>
          <w:marTop w:val="0"/>
          <w:marBottom w:val="0"/>
          <w:divBdr>
            <w:top w:val="none" w:sz="0" w:space="0" w:color="auto"/>
            <w:left w:val="none" w:sz="0" w:space="0" w:color="auto"/>
            <w:bottom w:val="none" w:sz="0" w:space="0" w:color="auto"/>
            <w:right w:val="none" w:sz="0" w:space="0" w:color="auto"/>
          </w:divBdr>
        </w:div>
      </w:divsChild>
    </w:div>
    <w:div w:id="1454591497">
      <w:bodyDiv w:val="1"/>
      <w:marLeft w:val="0"/>
      <w:marRight w:val="0"/>
      <w:marTop w:val="0"/>
      <w:marBottom w:val="0"/>
      <w:divBdr>
        <w:top w:val="none" w:sz="0" w:space="0" w:color="auto"/>
        <w:left w:val="none" w:sz="0" w:space="0" w:color="auto"/>
        <w:bottom w:val="none" w:sz="0" w:space="0" w:color="auto"/>
        <w:right w:val="none" w:sz="0" w:space="0" w:color="auto"/>
      </w:divBdr>
    </w:div>
    <w:div w:id="1780685628">
      <w:bodyDiv w:val="1"/>
      <w:marLeft w:val="0"/>
      <w:marRight w:val="0"/>
      <w:marTop w:val="0"/>
      <w:marBottom w:val="0"/>
      <w:divBdr>
        <w:top w:val="none" w:sz="0" w:space="0" w:color="auto"/>
        <w:left w:val="none" w:sz="0" w:space="0" w:color="auto"/>
        <w:bottom w:val="none" w:sz="0" w:space="0" w:color="auto"/>
        <w:right w:val="none" w:sz="0" w:space="0" w:color="auto"/>
      </w:divBdr>
    </w:div>
    <w:div w:id="1900551835">
      <w:bodyDiv w:val="1"/>
      <w:marLeft w:val="0"/>
      <w:marRight w:val="0"/>
      <w:marTop w:val="0"/>
      <w:marBottom w:val="0"/>
      <w:divBdr>
        <w:top w:val="none" w:sz="0" w:space="0" w:color="auto"/>
        <w:left w:val="none" w:sz="0" w:space="0" w:color="auto"/>
        <w:bottom w:val="none" w:sz="0" w:space="0" w:color="auto"/>
        <w:right w:val="none" w:sz="0" w:space="0" w:color="auto"/>
      </w:divBdr>
    </w:div>
    <w:div w:id="2007128317">
      <w:bodyDiv w:val="1"/>
      <w:marLeft w:val="0"/>
      <w:marRight w:val="0"/>
      <w:marTop w:val="0"/>
      <w:marBottom w:val="0"/>
      <w:divBdr>
        <w:top w:val="none" w:sz="0" w:space="0" w:color="auto"/>
        <w:left w:val="none" w:sz="0" w:space="0" w:color="auto"/>
        <w:bottom w:val="none" w:sz="0" w:space="0" w:color="auto"/>
        <w:right w:val="none" w:sz="0" w:space="0" w:color="auto"/>
      </w:divBdr>
    </w:div>
    <w:div w:id="21094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hesis_rec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b:Source>
    <b:Tag>bum13</b:Tag>
    <b:SourceType>InternetSite</b:SourceType>
    <b:Guid>{D995D54F-162F-4053-AA62-BE3169B217D4}</b:Guid>
    <b:Author>
      <b:Author>
        <b:NameList>
          <b:Person>
            <b:Last>bumbu</b:Last>
          </b:Person>
        </b:NameList>
      </b:Author>
    </b:Author>
    <b:Title>WP Submission Process</b:Title>
    <b:InternetSiteTitle>GitHub wiki</b:InternetSiteTitle>
    <b:Year>2013</b:Year>
    <b:URL>https://github.com/TUM-FAF/WP/wiki/Submission-Process</b:URL>
    <b:RefOrder>1</b:RefOrder>
  </b:Source>
  <b:Source>
    <b:Tag>bum131</b:Tag>
    <b:SourceType>InternetSite</b:SourceType>
    <b:Guid>{1913A700-1A8F-48FA-9B21-60ADA77A8F54}</b:Guid>
    <b:Author>
      <b:Author>
        <b:NameList>
          <b:Person>
            <b:Last>bumbu</b:Last>
          </b:Person>
        </b:NameList>
      </b:Author>
    </b:Author>
    <b:Title>WP Grading Policy</b:Title>
    <b:InternetSiteTitle>GitHub wiki</b:InternetSiteTitle>
    <b:Year>2013</b:Year>
    <b:URL>https://github.com/TUM-FAF/WP/wiki/Grading-Policy</b:URL>
    <b:RefOrder>2</b:RefOrder>
  </b:Source>
  <b:Source>
    <b:Tag>bum132</b:Tag>
    <b:SourceType>InternetSite</b:SourceType>
    <b:Guid>{2FACB4BC-E013-4A4D-8F1C-BC736A441F9A}</b:Guid>
    <b:Author>
      <b:Author>
        <b:NameList>
          <b:Person>
            <b:Last>bumbu</b:Last>
          </b:Person>
        </b:NameList>
      </b:Author>
    </b:Author>
    <b:Title>WP Wiki</b:Title>
    <b:InternetSiteTitle>GitHub wiki</b:InternetSiteTitle>
    <b:Year>2013</b:Year>
    <b:URL>https://github.com/TUM-FAF/WP/wiki</b:URL>
    <b:RefOrder>3</b:RefOrder>
  </b:Source>
</b:Sources>
</file>

<file path=customXml/itemProps1.xml><?xml version="1.0" encoding="utf-8"?>
<ds:datastoreItem xmlns:ds="http://schemas.openxmlformats.org/officeDocument/2006/customXml" ds:itemID="{FA523DFF-DE83-43D9-AE6E-AF8577DA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thesis_recent.dotx</Template>
  <TotalTime>11031</TotalTime>
  <Pages>8</Pages>
  <Words>875</Words>
  <Characters>4992</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bumbu</cp:lastModifiedBy>
  <cp:revision>179</cp:revision>
  <cp:lastPrinted>2012-06-14T21:35:00Z</cp:lastPrinted>
  <dcterms:created xsi:type="dcterms:W3CDTF">2011-06-10T13:20:00Z</dcterms:created>
  <dcterms:modified xsi:type="dcterms:W3CDTF">2013-02-21T16:30:00Z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(2)7r4axYwsJIzbop+uzVNRkKsz6MLb8YBtR5D6Wec1PJI7kwJxxA9IrPbKo5d5Ry5YgxHZ8ebx
jaTQxHbbS5IseJbo6B9p81I/qclO8JOiCmhjpqhwh4QmX1Og/tYwQ2cnBU3ECoHr0bP0VFTb
77sTt5l6TdiD/xFKpgytowiY8Cr+oHhEIfA1y2sgjZ/1Bx7jj2XRB2uEZ+O9UQUFNgUGzRew
3raXAx5Ium1CRfc3jWZlI</vt:lpwstr>
  </property>
  <property fmtid="{D5CDD505-2E9C-101B-9397-08002B2CF9AE}" pid="3" name="_ms_pID_7253431">
    <vt:lpwstr>Pt79HgerhAIyjUlkj4iH3/fRqmHFiCPD8MTJEKq74cxkU0bBDst
QwIyuJnTLiubk9BRQzgS2rY/zt1SHStQ09wgaaqi8hkXzV9Pp4n7EGZCxGFfLky0dTW3i2vI
cT4fCYlzT8GikwvYYzEgEbqp</vt:lpwstr>
  </property>
  <property fmtid="{D5CDD505-2E9C-101B-9397-08002B2CF9AE}" pid="4" name="sflag">
    <vt:lpwstr>1306768405</vt:lpwstr>
  </property>
</Properties>
</file>